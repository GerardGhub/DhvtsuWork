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8E" w:rsidRPr="00FD4844" w:rsidRDefault="008F7EC7" w:rsidP="006B4B8E">
      <w:pPr>
        <w:pStyle w:val="Title"/>
      </w:pPr>
      <w:sdt>
        <w:sdtPr>
          <w:alias w:val="Title"/>
          <w:tag w:val=""/>
          <w:id w:val="942348847"/>
          <w:placeholder>
            <w:docPart w:val="03F7069F201B48F08D7FFAECB29A88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B4B8E" w:rsidRPr="00FD4844">
            <w:t>Lab - Investigate BIOS or UEFI Settings</w:t>
          </w:r>
        </w:sdtContent>
      </w:sdt>
    </w:p>
    <w:p w:rsidR="006B4B8E" w:rsidRPr="00073F0F" w:rsidRDefault="006B4B8E" w:rsidP="006B4B8E">
      <w:pPr>
        <w:pStyle w:val="Heading1"/>
        <w:numPr>
          <w:ilvl w:val="0"/>
          <w:numId w:val="3"/>
        </w:numPr>
        <w:rPr>
          <w:bCs w:val="0"/>
        </w:rPr>
      </w:pPr>
      <w:r w:rsidRPr="00073F0F">
        <w:t>Introduction</w:t>
      </w:r>
    </w:p>
    <w:p w:rsidR="006B4B8E" w:rsidRDefault="006B4B8E" w:rsidP="006B4B8E">
      <w:pPr>
        <w:pStyle w:val="BodyTextL25"/>
      </w:pPr>
      <w:r w:rsidRPr="00073F0F">
        <w:t>In this lab, you will boot the computer</w:t>
      </w:r>
      <w:r>
        <w:t xml:space="preserve">, explore the firmware </w:t>
      </w:r>
      <w:r w:rsidRPr="00073F0F">
        <w:t xml:space="preserve">setup </w:t>
      </w:r>
      <w:r>
        <w:t xml:space="preserve">utility </w:t>
      </w:r>
      <w:r w:rsidRPr="00073F0F">
        <w:t xml:space="preserve">program, and change the boot order sequence. </w:t>
      </w:r>
    </w:p>
    <w:p w:rsidR="006B4B8E" w:rsidRPr="00073F0F" w:rsidRDefault="006B4B8E" w:rsidP="006B4B8E">
      <w:pPr>
        <w:pStyle w:val="Heading1"/>
        <w:numPr>
          <w:ilvl w:val="0"/>
          <w:numId w:val="3"/>
        </w:numPr>
      </w:pPr>
      <w:r w:rsidRPr="00073F0F">
        <w:t>Recommended Equipment</w:t>
      </w:r>
    </w:p>
    <w:p w:rsidR="006B4B8E" w:rsidRPr="00073F0F" w:rsidRDefault="006B4B8E" w:rsidP="006B4B8E">
      <w:pPr>
        <w:pStyle w:val="Bulletlevel1"/>
        <w:spacing w:before="60" w:after="60" w:line="276" w:lineRule="auto"/>
      </w:pPr>
      <w:r>
        <w:t>Computer with or without operating system</w:t>
      </w:r>
    </w:p>
    <w:p w:rsidR="006B4B8E" w:rsidRDefault="006B4B8E" w:rsidP="006B4B8E">
      <w:pPr>
        <w:pStyle w:val="Bulletlevel1"/>
        <w:spacing w:before="60" w:after="60" w:line="276" w:lineRule="auto"/>
      </w:pPr>
      <w:r w:rsidRPr="00073F0F">
        <w:t>Motherboard manual</w:t>
      </w:r>
    </w:p>
    <w:p w:rsidR="006B4B8E" w:rsidRDefault="006B4B8E" w:rsidP="00EA64AD">
      <w:pPr>
        <w:pStyle w:val="Heading1"/>
        <w:numPr>
          <w:ilvl w:val="0"/>
          <w:numId w:val="0"/>
        </w:numPr>
      </w:pPr>
      <w:r>
        <w:t>Instructions</w:t>
      </w:r>
    </w:p>
    <w:p w:rsidR="00357A66" w:rsidRPr="00357A66" w:rsidRDefault="00357A66" w:rsidP="00357A66">
      <w:pPr>
        <w:pStyle w:val="Heading2"/>
      </w:pPr>
      <w:r>
        <w:t>Enter BIOS or UEFI.</w:t>
      </w:r>
    </w:p>
    <w:p w:rsidR="006B4B8E" w:rsidRPr="00561A7B" w:rsidRDefault="006B4B8E" w:rsidP="006B4B8E">
      <w:pPr>
        <w:pStyle w:val="Heading3"/>
      </w:pPr>
      <w:r>
        <w:t>Power on the computer.</w:t>
      </w:r>
    </w:p>
    <w:p w:rsidR="006B4B8E" w:rsidRPr="006B4B8E" w:rsidRDefault="006B4B8E" w:rsidP="006B4B8E">
      <w:pPr>
        <w:pStyle w:val="SubStepAlpha"/>
      </w:pPr>
      <w:r w:rsidRPr="00073F0F">
        <w:t>Plug the power su</w:t>
      </w:r>
      <w:r w:rsidRPr="006B4B8E">
        <w:t>pply cable into an AC wall outlet.</w:t>
      </w:r>
    </w:p>
    <w:p w:rsidR="006B4B8E" w:rsidRPr="006B4B8E" w:rsidRDefault="006B4B8E" w:rsidP="006B4B8E">
      <w:pPr>
        <w:pStyle w:val="SubStepAlpha"/>
      </w:pPr>
      <w:r w:rsidRPr="006B4B8E">
        <w:t>If there is a power switch on the power supply, set the switch to “1” or “on”.</w:t>
      </w:r>
    </w:p>
    <w:p w:rsidR="006B4B8E" w:rsidRPr="00073F0F" w:rsidRDefault="006B4B8E" w:rsidP="006B4B8E">
      <w:pPr>
        <w:pStyle w:val="SubStepAlpha"/>
      </w:pPr>
      <w:r w:rsidRPr="006B4B8E">
        <w:t xml:space="preserve">Turn on the computer </w:t>
      </w:r>
      <w:r w:rsidRPr="00CE4F98">
        <w:t>w</w:t>
      </w:r>
      <w:r>
        <w:t>ith the power button on the front panel</w:t>
      </w:r>
      <w:r w:rsidRPr="00073F0F">
        <w:t>.</w:t>
      </w:r>
    </w:p>
    <w:p w:rsidR="006B4B8E" w:rsidRDefault="006B4B8E" w:rsidP="006B4B8E">
      <w:pPr>
        <w:pStyle w:val="BodyTextL25"/>
      </w:pPr>
      <w:r w:rsidRPr="00D80D4D">
        <w:rPr>
          <w:b/>
        </w:rPr>
        <w:t>Note</w:t>
      </w:r>
      <w:r w:rsidRPr="00073F0F">
        <w:t>: If the computer beeps more than once, or if the power does not come on, notify your instructor.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Enter the firmware setup program.</w:t>
      </w:r>
    </w:p>
    <w:p w:rsidR="006B4B8E" w:rsidRDefault="006B4B8E" w:rsidP="006B4B8E">
      <w:pPr>
        <w:pStyle w:val="BodyTextL25"/>
        <w:rPr>
          <w:rFonts w:eastAsia="Times New Roman" w:cs="Arial"/>
          <w:szCs w:val="20"/>
        </w:rPr>
      </w:pPr>
      <w:r>
        <w:t>During POST, press the firmware</w:t>
      </w:r>
      <w:r w:rsidRPr="00073F0F">
        <w:t xml:space="preserve"> setup key or key combination.</w:t>
      </w:r>
      <w:r>
        <w:t xml:space="preserve"> </w:t>
      </w:r>
      <w:r>
        <w:rPr>
          <w:rFonts w:eastAsia="Times New Roman" w:cs="Arial"/>
          <w:szCs w:val="20"/>
        </w:rPr>
        <w:t>The firmware</w:t>
      </w:r>
      <w:r w:rsidRPr="00073F0F">
        <w:rPr>
          <w:rFonts w:eastAsia="Times New Roman" w:cs="Arial"/>
          <w:szCs w:val="20"/>
        </w:rPr>
        <w:t xml:space="preserve"> setup </w:t>
      </w:r>
      <w:r>
        <w:rPr>
          <w:rFonts w:eastAsia="Times New Roman" w:cs="Arial"/>
          <w:szCs w:val="20"/>
        </w:rPr>
        <w:t xml:space="preserve">utility </w:t>
      </w:r>
      <w:r w:rsidRPr="00073F0F">
        <w:rPr>
          <w:rFonts w:eastAsia="Times New Roman" w:cs="Arial"/>
          <w:szCs w:val="20"/>
        </w:rPr>
        <w:t>program screen will appear.</w:t>
      </w:r>
    </w:p>
    <w:p w:rsidR="006B4B8E" w:rsidRPr="00073F0F" w:rsidRDefault="006B4B8E" w:rsidP="006B4B8E">
      <w:pPr>
        <w:pStyle w:val="Heading4"/>
      </w:pPr>
      <w:r>
        <w:t>Questions:</w:t>
      </w:r>
    </w:p>
    <w:p w:rsidR="006B4B8E" w:rsidRDefault="006B4B8E" w:rsidP="00357A66">
      <w:pPr>
        <w:pStyle w:val="BodyTextL25"/>
        <w:keepNext/>
      </w:pPr>
      <w:r w:rsidRPr="00073F0F">
        <w:t>What is the key or com</w:t>
      </w:r>
      <w:r>
        <w:t>bination of keys used to enter the firmware setup utility program</w:t>
      </w:r>
      <w:r w:rsidRPr="00073F0F">
        <w:t>?</w:t>
      </w:r>
    </w:p>
    <w:p w:rsidR="006B4B8E" w:rsidRPr="00073F0F" w:rsidRDefault="006A189C" w:rsidP="006B4B8E">
      <w:pPr>
        <w:pStyle w:val="AnswerLineL25"/>
      </w:pPr>
      <w:r>
        <w:t>F2 + Delete</w:t>
      </w:r>
    </w:p>
    <w:p w:rsidR="006B4B8E" w:rsidRDefault="006B4B8E" w:rsidP="00357A66">
      <w:pPr>
        <w:pStyle w:val="BodyTextL25"/>
        <w:keepNext/>
      </w:pPr>
      <w:r w:rsidRPr="00073F0F">
        <w:t xml:space="preserve">Who manufactures the BIOS </w:t>
      </w:r>
      <w:r>
        <w:t xml:space="preserve">or UEFI system </w:t>
      </w:r>
      <w:r w:rsidRPr="00073F0F">
        <w:t>for your computer?</w:t>
      </w:r>
    </w:p>
    <w:p w:rsidR="006B4B8E" w:rsidRPr="00073F0F" w:rsidRDefault="006A189C" w:rsidP="006B4B8E">
      <w:pPr>
        <w:pStyle w:val="AnswerLineL25"/>
      </w:pPr>
      <w:r>
        <w:t>MSI A320M</w:t>
      </w:r>
    </w:p>
    <w:p w:rsidR="006B4B8E" w:rsidRDefault="006B4B8E" w:rsidP="00357A66">
      <w:pPr>
        <w:pStyle w:val="BodyTextL25"/>
        <w:keepNext/>
      </w:pPr>
      <w:r w:rsidRPr="00073F0F">
        <w:t xml:space="preserve">What is the BIOS </w:t>
      </w:r>
      <w:r>
        <w:t xml:space="preserve">or UEFI </w:t>
      </w:r>
      <w:r w:rsidRPr="00073F0F">
        <w:t>version?</w:t>
      </w:r>
    </w:p>
    <w:p w:rsidR="006B4B8E" w:rsidRPr="006B4B8E" w:rsidRDefault="006A189C" w:rsidP="006B4B8E">
      <w:pPr>
        <w:pStyle w:val="AnswerLineL25"/>
      </w:pPr>
      <w:r>
        <w:t>E7b07AMS.380</w:t>
      </w:r>
    </w:p>
    <w:p w:rsidR="00357A66" w:rsidRDefault="00357A66" w:rsidP="00357A66">
      <w:pPr>
        <w:pStyle w:val="Heading2"/>
        <w:rPr>
          <w:noProof/>
        </w:rPr>
      </w:pPr>
      <w:r>
        <w:rPr>
          <w:noProof/>
        </w:rPr>
        <w:t>Explore the Settings.</w:t>
      </w:r>
    </w:p>
    <w:p w:rsidR="006B4B8E" w:rsidRDefault="006B4B8E" w:rsidP="006B4B8E">
      <w:pPr>
        <w:pStyle w:val="Heading3"/>
        <w:rPr>
          <w:noProof/>
        </w:rPr>
      </w:pPr>
      <w:r>
        <w:rPr>
          <w:noProof/>
        </w:rPr>
        <w:t>List the main menu options.</w:t>
      </w:r>
    </w:p>
    <w:p w:rsidR="006B4B8E" w:rsidRPr="006B4B8E" w:rsidRDefault="006B4B8E" w:rsidP="006B4B8E">
      <w:pPr>
        <w:pStyle w:val="Heading4"/>
      </w:pPr>
      <w:r>
        <w:t>Question:</w:t>
      </w:r>
    </w:p>
    <w:p w:rsidR="006B4B8E" w:rsidRDefault="006B4B8E" w:rsidP="006B4B8E">
      <w:pPr>
        <w:pStyle w:val="BodyTextL25"/>
        <w:keepNext/>
      </w:pPr>
      <w:r w:rsidRPr="00073F0F">
        <w:t>List the main menu options and describe what is monitored in each menu?</w:t>
      </w:r>
    </w:p>
    <w:p w:rsidR="006B4B8E" w:rsidRDefault="006A189C" w:rsidP="006B4B8E">
      <w:pPr>
        <w:pStyle w:val="AnswerLineL25"/>
      </w:pPr>
      <w:r>
        <w:t xml:space="preserve">CPU </w:t>
      </w:r>
      <w:proofErr w:type="gramStart"/>
      <w:r>
        <w:t>--  CPU</w:t>
      </w:r>
      <w:proofErr w:type="gramEnd"/>
      <w:r>
        <w:t xml:space="preserve"> Frequency Memory –Current Dram Frequency Storage – </w:t>
      </w:r>
      <w:proofErr w:type="spellStart"/>
      <w:r>
        <w:t>Onborad</w:t>
      </w:r>
      <w:proofErr w:type="spellEnd"/>
      <w:r>
        <w:t xml:space="preserve"> Device Current Mode Fan Info – CPU fan and System Tam Monitoring of Temp   </w:t>
      </w:r>
    </w:p>
    <w:p w:rsidR="006A189C" w:rsidRPr="006A189C" w:rsidRDefault="006A189C" w:rsidP="006A189C">
      <w:pPr>
        <w:pStyle w:val="BodyTextL25"/>
      </w:pPr>
    </w:p>
    <w:p w:rsidR="006A189C" w:rsidRPr="006A189C" w:rsidRDefault="006A189C" w:rsidP="006A189C">
      <w:pPr>
        <w:pStyle w:val="BodyTextL25"/>
        <w:ind w:left="0"/>
      </w:pP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security settings.</w:t>
      </w:r>
    </w:p>
    <w:p w:rsidR="006B4B8E" w:rsidRDefault="006B4B8E" w:rsidP="006B4B8E">
      <w:pPr>
        <w:pStyle w:val="BodyTextL25"/>
      </w:pPr>
      <w:r w:rsidRPr="00073F0F">
        <w:t>Navigate through each screen to find the security settings.</w:t>
      </w:r>
    </w:p>
    <w:p w:rsidR="006B4B8E" w:rsidRPr="00073F0F" w:rsidRDefault="006B4B8E" w:rsidP="00357A66">
      <w:pPr>
        <w:pStyle w:val="Heading4"/>
      </w:pPr>
      <w:r>
        <w:t>Question:</w:t>
      </w:r>
    </w:p>
    <w:p w:rsidR="006B4B8E" w:rsidRDefault="006B4B8E" w:rsidP="00357A66">
      <w:pPr>
        <w:pStyle w:val="BodyTextL25"/>
        <w:keepNext/>
      </w:pPr>
      <w:r w:rsidRPr="00073F0F">
        <w:t>What security settings and feature</w:t>
      </w:r>
      <w:r>
        <w:t>s</w:t>
      </w:r>
      <w:r w:rsidRPr="00073F0F">
        <w:t xml:space="preserve"> are available?</w:t>
      </w:r>
    </w:p>
    <w:p w:rsidR="006B4B8E" w:rsidRPr="00073F0F" w:rsidRDefault="006A189C" w:rsidP="006B4B8E">
      <w:pPr>
        <w:pStyle w:val="AnswerLineL25"/>
      </w:pPr>
      <w:r>
        <w:t xml:space="preserve">Administrator </w:t>
      </w:r>
      <w:proofErr w:type="gramStart"/>
      <w:r>
        <w:t>Password ,</w:t>
      </w:r>
      <w:proofErr w:type="gramEnd"/>
      <w:r>
        <w:t xml:space="preserve"> Trusted Computing , Chassis Intrusion Configuration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CPU settings.</w:t>
      </w:r>
    </w:p>
    <w:p w:rsidR="006B4B8E" w:rsidRDefault="006B4B8E" w:rsidP="006B4B8E">
      <w:pPr>
        <w:pStyle w:val="BodyTextL25"/>
      </w:pPr>
      <w:r w:rsidRPr="00073F0F">
        <w:t>Navigate through each screen to find the CPU settings.</w:t>
      </w:r>
    </w:p>
    <w:p w:rsidR="006B4B8E" w:rsidRPr="00073F0F" w:rsidRDefault="006B4B8E" w:rsidP="006B4B8E">
      <w:pPr>
        <w:pStyle w:val="Heading4"/>
      </w:pPr>
      <w:r>
        <w:t>Question</w:t>
      </w:r>
      <w:r w:rsidR="00A9397C">
        <w:t>s</w:t>
      </w:r>
      <w:r>
        <w:t>:</w:t>
      </w:r>
    </w:p>
    <w:p w:rsidR="006B4B8E" w:rsidRDefault="006B4B8E" w:rsidP="00357A66">
      <w:pPr>
        <w:pStyle w:val="BodyTextL25"/>
        <w:keepNext/>
      </w:pPr>
      <w:r w:rsidRPr="00073F0F">
        <w:t>What is the CPU speed?</w:t>
      </w:r>
    </w:p>
    <w:p w:rsidR="006B4B8E" w:rsidRPr="00073F0F" w:rsidRDefault="006A189C" w:rsidP="006B4B8E">
      <w:pPr>
        <w:pStyle w:val="AnswerLineL25"/>
      </w:pPr>
      <w:r>
        <w:t xml:space="preserve">3.50 </w:t>
      </w:r>
      <w:proofErr w:type="spellStart"/>
      <w:proofErr w:type="gramStart"/>
      <w:r>
        <w:t>ghz</w:t>
      </w:r>
      <w:proofErr w:type="spellEnd"/>
      <w:proofErr w:type="gramEnd"/>
    </w:p>
    <w:p w:rsidR="006B4B8E" w:rsidRDefault="006B4B8E" w:rsidP="00357A66">
      <w:pPr>
        <w:pStyle w:val="BodyTextL25"/>
        <w:keepNext/>
      </w:pPr>
      <w:r w:rsidRPr="00073F0F">
        <w:t>What other information is listed for the CPU?</w:t>
      </w:r>
    </w:p>
    <w:p w:rsidR="00A9397C" w:rsidRPr="00073F0F" w:rsidRDefault="006A189C" w:rsidP="00A9397C">
      <w:pPr>
        <w:pStyle w:val="AnswerLineL25"/>
      </w:pPr>
      <w:r>
        <w:t>CPU Base Clock, CPU Ratio, Core Number, CPU Core Voltage, Core Performance Boost, Hyper-Threading Technology, Secure Virtual Machine, Instruction Set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RAM settings.</w:t>
      </w:r>
    </w:p>
    <w:p w:rsidR="006B4B8E" w:rsidRDefault="006B4B8E" w:rsidP="006B4B8E">
      <w:pPr>
        <w:pStyle w:val="BodyTextL25"/>
      </w:pPr>
      <w:r w:rsidRPr="00073F0F">
        <w:t>Navigate through each screen to find the RAM settings.</w:t>
      </w:r>
    </w:p>
    <w:p w:rsidR="00A9397C" w:rsidRPr="00073F0F" w:rsidRDefault="00A9397C" w:rsidP="00A9397C">
      <w:pPr>
        <w:pStyle w:val="Heading4"/>
      </w:pPr>
      <w:r>
        <w:t>Questions:</w:t>
      </w:r>
    </w:p>
    <w:p w:rsidR="006B4B8E" w:rsidRDefault="006B4B8E" w:rsidP="00357A66">
      <w:pPr>
        <w:pStyle w:val="BodyTextL25"/>
        <w:keepNext/>
      </w:pPr>
      <w:r w:rsidRPr="00073F0F">
        <w:t>What is the RAM speed?</w:t>
      </w:r>
    </w:p>
    <w:p w:rsidR="00A9397C" w:rsidRPr="00073F0F" w:rsidRDefault="006A189C" w:rsidP="00A9397C">
      <w:pPr>
        <w:pStyle w:val="AnswerLineL25"/>
      </w:pPr>
      <w:r>
        <w:t xml:space="preserve">2133 </w:t>
      </w:r>
      <w:proofErr w:type="spellStart"/>
      <w:proofErr w:type="gramStart"/>
      <w:r>
        <w:t>mhz</w:t>
      </w:r>
      <w:proofErr w:type="spellEnd"/>
      <w:proofErr w:type="gramEnd"/>
    </w:p>
    <w:p w:rsidR="006B4B8E" w:rsidRDefault="006B4B8E" w:rsidP="00357A66">
      <w:pPr>
        <w:pStyle w:val="BodyTextL25"/>
        <w:keepNext/>
      </w:pPr>
      <w:r w:rsidRPr="00073F0F">
        <w:t>What other information is listed for the RAM?</w:t>
      </w:r>
    </w:p>
    <w:p w:rsidR="00A9397C" w:rsidRPr="00073F0F" w:rsidRDefault="006A189C" w:rsidP="00A9397C">
      <w:pPr>
        <w:pStyle w:val="AnswerLineL25"/>
      </w:pPr>
      <w:r>
        <w:t xml:space="preserve">Current Dram </w:t>
      </w:r>
      <w:proofErr w:type="gramStart"/>
      <w:r>
        <w:t>Size ,</w:t>
      </w:r>
      <w:proofErr w:type="gramEnd"/>
      <w:r>
        <w:t xml:space="preserve"> Dram Voltage, Model , Size, XMP Profile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hard drive settings.</w:t>
      </w:r>
    </w:p>
    <w:p w:rsidR="006B4B8E" w:rsidRDefault="006B4B8E" w:rsidP="006B4B8E">
      <w:pPr>
        <w:pStyle w:val="BodyTextL25"/>
      </w:pPr>
      <w:r w:rsidRPr="00073F0F">
        <w:t>Navigate through each screen to find the hard drive settings.</w:t>
      </w:r>
    </w:p>
    <w:p w:rsidR="00A9397C" w:rsidRPr="00073F0F" w:rsidRDefault="00A9397C" w:rsidP="00357A66">
      <w:pPr>
        <w:pStyle w:val="Heading4"/>
      </w:pPr>
      <w:r>
        <w:t>Questions:</w:t>
      </w:r>
    </w:p>
    <w:p w:rsidR="006B4B8E" w:rsidRDefault="006B4B8E" w:rsidP="00357A66">
      <w:pPr>
        <w:pStyle w:val="BodyTextL25"/>
        <w:keepNext/>
      </w:pPr>
      <w:r w:rsidRPr="00073F0F">
        <w:t>What information is listed for the hard drive?</w:t>
      </w:r>
    </w:p>
    <w:p w:rsidR="00A9397C" w:rsidRPr="00073F0F" w:rsidRDefault="006A189C" w:rsidP="00A9397C">
      <w:pPr>
        <w:pStyle w:val="AnswerLineL25"/>
      </w:pPr>
      <w:r>
        <w:t xml:space="preserve">Device List, Model, </w:t>
      </w:r>
      <w:proofErr w:type="gramStart"/>
      <w:r>
        <w:t>Size ,</w:t>
      </w:r>
      <w:proofErr w:type="gramEnd"/>
      <w:r>
        <w:t xml:space="preserve"> </w:t>
      </w:r>
      <w:proofErr w:type="spellStart"/>
      <w:r>
        <w:t>HotPlug</w:t>
      </w:r>
      <w:proofErr w:type="spellEnd"/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boot order sequence.</w:t>
      </w:r>
    </w:p>
    <w:p w:rsidR="006B4B8E" w:rsidRDefault="006B4B8E" w:rsidP="006B4B8E">
      <w:pPr>
        <w:pStyle w:val="BodyTextL25"/>
      </w:pPr>
      <w:r w:rsidRPr="00073F0F">
        <w:t>Navigate through each screen to find the boot order sequence.</w:t>
      </w:r>
    </w:p>
    <w:p w:rsidR="00A9397C" w:rsidRPr="00073F0F" w:rsidRDefault="00A9397C" w:rsidP="00A9397C">
      <w:pPr>
        <w:pStyle w:val="Heading4"/>
      </w:pPr>
      <w:r>
        <w:t>Questions:</w:t>
      </w:r>
    </w:p>
    <w:p w:rsidR="006B4B8E" w:rsidRDefault="006B4B8E" w:rsidP="00FD4844">
      <w:pPr>
        <w:pStyle w:val="BodyTextL25"/>
        <w:keepNext/>
      </w:pPr>
      <w:r w:rsidRPr="00073F0F">
        <w:t>What is the first boot device in the boot order sequence?</w:t>
      </w:r>
    </w:p>
    <w:p w:rsidR="00A9397C" w:rsidRPr="00073F0F" w:rsidRDefault="006A189C" w:rsidP="00A9397C">
      <w:pPr>
        <w:pStyle w:val="AnswerLineL25"/>
      </w:pPr>
      <w:proofErr w:type="spellStart"/>
      <w:r>
        <w:t>Sata</w:t>
      </w:r>
      <w:proofErr w:type="spellEnd"/>
      <w:r>
        <w:t xml:space="preserve"> Port 1   ST1000DM010-2E   1000.2GB</w:t>
      </w:r>
    </w:p>
    <w:p w:rsidR="006B4B8E" w:rsidRDefault="006B4B8E" w:rsidP="00357A66">
      <w:pPr>
        <w:pStyle w:val="BodyTextL25"/>
        <w:keepNext/>
      </w:pPr>
      <w:r w:rsidRPr="00073F0F">
        <w:t>How many additional devices can be assigned in the boot order sequence?</w:t>
      </w:r>
    </w:p>
    <w:p w:rsidR="00A9397C" w:rsidRPr="00073F0F" w:rsidRDefault="005674B7" w:rsidP="00A9397C">
      <w:pPr>
        <w:pStyle w:val="AnswerLineL25"/>
      </w:pPr>
      <w:r>
        <w:t>13</w:t>
      </w:r>
      <w:r w:rsidR="006A189C">
        <w:t xml:space="preserve"> available supported on my pc, additional 1 available for bootable </w:t>
      </w:r>
      <w:proofErr w:type="spellStart"/>
      <w:r w:rsidR="006A189C">
        <w:t>uefi</w:t>
      </w:r>
      <w:proofErr w:type="spellEnd"/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lastRenderedPageBreak/>
        <w:t>Set the device boot order settings.</w:t>
      </w:r>
    </w:p>
    <w:p w:rsidR="006B4B8E" w:rsidRPr="00A9397C" w:rsidRDefault="006B4B8E" w:rsidP="00A9397C">
      <w:pPr>
        <w:pStyle w:val="SubStepAlpha"/>
      </w:pPr>
      <w:r w:rsidRPr="00122652">
        <w:t>Ensure that the first boot order d</w:t>
      </w:r>
      <w:r w:rsidRPr="00A9397C">
        <w:t>evice is the optical drive.</w:t>
      </w:r>
    </w:p>
    <w:p w:rsidR="006B4B8E" w:rsidRPr="00073F0F" w:rsidRDefault="006B4B8E" w:rsidP="00A9397C">
      <w:pPr>
        <w:pStyle w:val="SubStepAlpha"/>
      </w:pPr>
      <w:r w:rsidRPr="00A9397C">
        <w:t>Ensure that the second boot ord</w:t>
      </w:r>
      <w:r w:rsidRPr="00073F0F">
        <w:t>er device is the hard disk drive.</w:t>
      </w:r>
    </w:p>
    <w:p w:rsidR="00A9397C" w:rsidRDefault="00A9397C" w:rsidP="00A9397C">
      <w:pPr>
        <w:pStyle w:val="Heading4"/>
        <w:ind w:left="720"/>
      </w:pPr>
      <w:r>
        <w:t>Questions:</w:t>
      </w:r>
    </w:p>
    <w:p w:rsidR="006B4B8E" w:rsidRDefault="006B4B8E" w:rsidP="006B4B8E">
      <w:pPr>
        <w:pStyle w:val="BodyTextL50"/>
        <w:keepNext/>
      </w:pPr>
      <w:r w:rsidRPr="00073F0F">
        <w:t>Why would you change the first boot device to the optical drive?</w:t>
      </w:r>
    </w:p>
    <w:p w:rsidR="00A9397C" w:rsidRPr="00073F0F" w:rsidRDefault="005674B7" w:rsidP="00A9397C">
      <w:pPr>
        <w:pStyle w:val="AnswerLineL50"/>
      </w:pPr>
      <w:r>
        <w:t>To prioritize the bootable flash drive in the starting boot menu</w:t>
      </w:r>
    </w:p>
    <w:p w:rsidR="006B4B8E" w:rsidRDefault="006B4B8E" w:rsidP="00357A66">
      <w:pPr>
        <w:pStyle w:val="BodyTextL50"/>
        <w:keepNext/>
      </w:pPr>
      <w:r w:rsidRPr="00073F0F">
        <w:t>What happens when the computer boots and the optical drive does not contain bootable media?</w:t>
      </w:r>
    </w:p>
    <w:p w:rsidR="006B4B8E" w:rsidRPr="00073F0F" w:rsidRDefault="005674B7" w:rsidP="00A9397C">
      <w:pPr>
        <w:pStyle w:val="AnswerLineL50"/>
      </w:pPr>
      <w:r>
        <w:t>Cannot find the bootable drive message in the BIOS Menu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power management setup or ACPI screen.</w:t>
      </w:r>
    </w:p>
    <w:p w:rsidR="006B4B8E" w:rsidRDefault="006B4B8E" w:rsidP="006B4B8E">
      <w:pPr>
        <w:pStyle w:val="BodyTextL25"/>
      </w:pPr>
      <w:r w:rsidRPr="00073F0F">
        <w:t>Navigate through each screen to find the power management setup screen, or ACPI screen.</w:t>
      </w:r>
    </w:p>
    <w:p w:rsidR="00A9397C" w:rsidRPr="00073F0F" w:rsidRDefault="00A9397C" w:rsidP="00A9397C">
      <w:pPr>
        <w:pStyle w:val="Heading4"/>
      </w:pPr>
      <w:r>
        <w:t>Question:</w:t>
      </w:r>
    </w:p>
    <w:p w:rsidR="006B4B8E" w:rsidRDefault="006B4B8E" w:rsidP="00357A66">
      <w:pPr>
        <w:pStyle w:val="BodyTextL25"/>
        <w:keepNext/>
      </w:pPr>
      <w:r w:rsidRPr="00073F0F">
        <w:t>What power management settings are available?</w:t>
      </w:r>
    </w:p>
    <w:p w:rsidR="00A9397C" w:rsidRPr="00073F0F" w:rsidRDefault="005674B7" w:rsidP="00A9397C">
      <w:pPr>
        <w:pStyle w:val="AnswerLineL25"/>
      </w:pPr>
      <w:r>
        <w:t>Power Led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PnP settings.</w:t>
      </w:r>
    </w:p>
    <w:p w:rsidR="006B4B8E" w:rsidRDefault="006B4B8E" w:rsidP="006B4B8E">
      <w:pPr>
        <w:pStyle w:val="BodyTextL25"/>
      </w:pPr>
      <w:r w:rsidRPr="00073F0F">
        <w:t>Navigate through each screen to find the PnP settings.</w:t>
      </w:r>
    </w:p>
    <w:p w:rsidR="00A9397C" w:rsidRPr="00073F0F" w:rsidRDefault="00A9397C" w:rsidP="00357A66">
      <w:pPr>
        <w:pStyle w:val="Heading4"/>
      </w:pPr>
      <w:r>
        <w:t>Question:</w:t>
      </w:r>
    </w:p>
    <w:p w:rsidR="006B4B8E" w:rsidRDefault="006B4B8E" w:rsidP="00357A66">
      <w:pPr>
        <w:pStyle w:val="BodyTextL25"/>
        <w:keepNext/>
      </w:pPr>
      <w:r w:rsidRPr="00073F0F">
        <w:t>What PnP settings are available?</w:t>
      </w:r>
    </w:p>
    <w:p w:rsidR="00A9397C" w:rsidRDefault="007805BC" w:rsidP="00A9397C">
      <w:pPr>
        <w:pStyle w:val="AnswerLineL25"/>
      </w:pPr>
      <w:r>
        <w:t xml:space="preserve">Above 4G Memory/Crypto Currency </w:t>
      </w:r>
      <w:proofErr w:type="gramStart"/>
      <w:r>
        <w:t>Mining ,</w:t>
      </w:r>
      <w:proofErr w:type="gramEnd"/>
      <w:r>
        <w:t xml:space="preserve"> PCI Slot1 Lanes Configuration</w:t>
      </w:r>
      <w:bookmarkStart w:id="0" w:name="_GoBack"/>
      <w:bookmarkEnd w:id="0"/>
    </w:p>
    <w:p w:rsidR="007805BC" w:rsidRPr="007805BC" w:rsidRDefault="007805BC" w:rsidP="007805BC">
      <w:pPr>
        <w:pStyle w:val="BodyTextL25"/>
      </w:pP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Find the splash screen settings.</w:t>
      </w:r>
    </w:p>
    <w:p w:rsidR="006B4B8E" w:rsidRDefault="006B4B8E" w:rsidP="006B4B8E">
      <w:pPr>
        <w:pStyle w:val="BodyTextL25"/>
      </w:pPr>
      <w:r w:rsidRPr="00073F0F">
        <w:t>Navigate through each screen to find the splash screen settings.</w:t>
      </w:r>
    </w:p>
    <w:p w:rsidR="00A9397C" w:rsidRPr="00073F0F" w:rsidRDefault="00A9397C" w:rsidP="00A9397C">
      <w:pPr>
        <w:pStyle w:val="Heading4"/>
      </w:pPr>
      <w:r>
        <w:t>Question:</w:t>
      </w:r>
    </w:p>
    <w:p w:rsidR="006B4B8E" w:rsidRDefault="006B4B8E" w:rsidP="006B4B8E">
      <w:pPr>
        <w:pStyle w:val="BodyTextL25"/>
        <w:keepNext/>
      </w:pPr>
      <w:r w:rsidRPr="00073F0F">
        <w:t>What splash screen settings are available?</w:t>
      </w:r>
    </w:p>
    <w:p w:rsidR="00A9397C" w:rsidRPr="00073F0F" w:rsidRDefault="00113E36" w:rsidP="00A9397C">
      <w:pPr>
        <w:pStyle w:val="AnswerLineL25"/>
      </w:pPr>
      <w:r>
        <w:t>Bios Setup and Boot Menu</w:t>
      </w:r>
    </w:p>
    <w:p w:rsidR="006B4B8E" w:rsidRPr="00073F0F" w:rsidRDefault="006B4B8E" w:rsidP="006B4B8E">
      <w:pPr>
        <w:pStyle w:val="Heading3"/>
        <w:rPr>
          <w:noProof/>
        </w:rPr>
      </w:pPr>
      <w:r>
        <w:rPr>
          <w:noProof/>
        </w:rPr>
        <w:t>Save and exit the setup utility program.</w:t>
      </w:r>
    </w:p>
    <w:p w:rsidR="006B4B8E" w:rsidRDefault="006B4B8E" w:rsidP="006B4B8E">
      <w:pPr>
        <w:pStyle w:val="BodyTextL25"/>
      </w:pPr>
      <w:r w:rsidRPr="00073F0F">
        <w:t>Save the new BIOS</w:t>
      </w:r>
      <w:r>
        <w:t>/UEFI settings and exit the</w:t>
      </w:r>
      <w:r w:rsidRPr="00073F0F">
        <w:t xml:space="preserve"> setup </w:t>
      </w:r>
      <w:r>
        <w:t xml:space="preserve">utility </w:t>
      </w:r>
      <w:r w:rsidRPr="00073F0F">
        <w:t>program.</w:t>
      </w:r>
      <w:r>
        <w:t xml:space="preserve"> The computer should</w:t>
      </w:r>
      <w:r w:rsidRPr="00073F0F">
        <w:t xml:space="preserve"> restart</w:t>
      </w:r>
      <w:r>
        <w:t xml:space="preserve"> automatically</w:t>
      </w:r>
      <w:r w:rsidRPr="00073F0F">
        <w:t>.</w:t>
      </w:r>
    </w:p>
    <w:p w:rsidR="006B4B8E" w:rsidRPr="00073F0F" w:rsidRDefault="006B4B8E" w:rsidP="006B4B8E">
      <w:pPr>
        <w:pStyle w:val="BodyTextL25"/>
      </w:pPr>
      <w:r w:rsidRPr="00365FA7">
        <w:rPr>
          <w:b/>
        </w:rPr>
        <w:t>Note</w:t>
      </w:r>
      <w:r w:rsidRPr="00365FA7">
        <w:t xml:space="preserve">: An error message stating that an OS cannot be found (or a similar error) will appear on the screen after the computer boots. An operating system must now be installed to </w:t>
      </w:r>
      <w:r>
        <w:t>prevent</w:t>
      </w:r>
      <w:r w:rsidRPr="00365FA7">
        <w:t xml:space="preserve"> this error. It is safe to tur</w:t>
      </w:r>
      <w:r>
        <w:t>n off the computer at this time.</w:t>
      </w:r>
    </w:p>
    <w:p w:rsidR="00C162C0" w:rsidRDefault="006B4B8E" w:rsidP="00A9397C">
      <w:pPr>
        <w:pStyle w:val="BodyTextL25"/>
      </w:pPr>
      <w:r w:rsidRPr="00073F0F">
        <w:t>This lab is complete. Please have the instructor verify your work.</w:t>
      </w:r>
    </w:p>
    <w:p w:rsidR="00357A66" w:rsidRPr="006B4B8E" w:rsidRDefault="00357A66" w:rsidP="00357A66">
      <w:pPr>
        <w:pStyle w:val="ConfigWindow"/>
        <w:rPr>
          <w:rStyle w:val="DevConfigGray"/>
          <w:rFonts w:ascii="Arial" w:hAnsi="Arial"/>
          <w:sz w:val="22"/>
        </w:rPr>
      </w:pPr>
      <w:r>
        <w:t>End of Document</w:t>
      </w:r>
    </w:p>
    <w:sectPr w:rsidR="00357A66" w:rsidRPr="006B4B8E" w:rsidSect="00882B6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3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EC7" w:rsidRDefault="008F7EC7" w:rsidP="00710659">
      <w:pPr>
        <w:spacing w:after="0" w:line="240" w:lineRule="auto"/>
      </w:pPr>
      <w:r>
        <w:separator/>
      </w:r>
    </w:p>
    <w:p w:rsidR="008F7EC7" w:rsidRDefault="008F7EC7"/>
  </w:endnote>
  <w:endnote w:type="continuationSeparator" w:id="0">
    <w:p w:rsidR="008F7EC7" w:rsidRDefault="008F7EC7" w:rsidP="00710659">
      <w:pPr>
        <w:spacing w:after="0" w:line="240" w:lineRule="auto"/>
      </w:pPr>
      <w:r>
        <w:continuationSeparator/>
      </w:r>
    </w:p>
    <w:p w:rsidR="008F7EC7" w:rsidRDefault="008F7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 w:rsidR="00A811C1">
      <w:t xml:space="preserve"> </w:t>
    </w:r>
    <w:sdt>
      <w:sdtPr>
        <w:alias w:val="Comments"/>
        <w:tag w:val=""/>
        <w:id w:val="1471245940"/>
        <w:placeholder>
          <w:docPart w:val="7C271B8FC426442CAB26322316E2C522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811C1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A189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805B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805B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1457629202"/>
        <w:placeholder>
          <w:docPart w:val="80D2AE4B965545B289E817004331DF7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57A66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A189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D7F7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D7F7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EC7" w:rsidRDefault="008F7EC7" w:rsidP="00710659">
      <w:pPr>
        <w:spacing w:after="0" w:line="240" w:lineRule="auto"/>
      </w:pPr>
      <w:r>
        <w:separator/>
      </w:r>
    </w:p>
    <w:p w:rsidR="008F7EC7" w:rsidRDefault="008F7EC7"/>
  </w:footnote>
  <w:footnote w:type="continuationSeparator" w:id="0">
    <w:p w:rsidR="008F7EC7" w:rsidRDefault="008F7EC7" w:rsidP="00710659">
      <w:pPr>
        <w:spacing w:after="0" w:line="240" w:lineRule="auto"/>
      </w:pPr>
      <w:r>
        <w:continuationSeparator/>
      </w:r>
    </w:p>
    <w:p w:rsidR="008F7EC7" w:rsidRDefault="008F7E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949363109"/>
      <w:placeholder>
        <w:docPart w:val="A0FFCBE1D0AA416AB731935397B7B4B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546F" w:rsidP="008402F2">
        <w:pPr>
          <w:pStyle w:val="PageHead"/>
        </w:pPr>
        <w:r>
          <w:t>Lab - Investigate BIOS or UEFI Settings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PH" w:eastAsia="en-PH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B9036EC"/>
    <w:multiLevelType w:val="multilevel"/>
    <w:tmpl w:val="F77E355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8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2694"/>
    <w:rsid w:val="00044E62"/>
    <w:rsid w:val="00050BA4"/>
    <w:rsid w:val="00051738"/>
    <w:rsid w:val="0005242B"/>
    <w:rsid w:val="00052548"/>
    <w:rsid w:val="00060696"/>
    <w:rsid w:val="00067A67"/>
    <w:rsid w:val="00073774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13E3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989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A66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267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674B7"/>
    <w:rsid w:val="00570A65"/>
    <w:rsid w:val="0057470D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89C"/>
    <w:rsid w:val="006A1B33"/>
    <w:rsid w:val="006A48F1"/>
    <w:rsid w:val="006A71A3"/>
    <w:rsid w:val="006B03F2"/>
    <w:rsid w:val="006B14C1"/>
    <w:rsid w:val="006B1639"/>
    <w:rsid w:val="006B4B8E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05BC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E8A"/>
    <w:rsid w:val="00816F0C"/>
    <w:rsid w:val="0082211C"/>
    <w:rsid w:val="00824295"/>
    <w:rsid w:val="008266E0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6C7F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7EC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0C3F"/>
    <w:rsid w:val="009B341C"/>
    <w:rsid w:val="009B5747"/>
    <w:rsid w:val="009C0B8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E53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11C1"/>
    <w:rsid w:val="00A82658"/>
    <w:rsid w:val="00A83374"/>
    <w:rsid w:val="00A9397C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C76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5BD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46F"/>
    <w:rsid w:val="00C670EE"/>
    <w:rsid w:val="00C67E3B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4AD"/>
    <w:rsid w:val="00EB001B"/>
    <w:rsid w:val="00EB3082"/>
    <w:rsid w:val="00EB6C33"/>
    <w:rsid w:val="00EB7E9A"/>
    <w:rsid w:val="00EC6F62"/>
    <w:rsid w:val="00ED6019"/>
    <w:rsid w:val="00ED7830"/>
    <w:rsid w:val="00ED7F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79C"/>
    <w:rsid w:val="00F46BD9"/>
    <w:rsid w:val="00F60BE0"/>
    <w:rsid w:val="00F6280E"/>
    <w:rsid w:val="00F63761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84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B4B8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B4B8E"/>
    <w:pPr>
      <w:keepNext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57A66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Normal"/>
    <w:next w:val="BodyTextL25"/>
    <w:rsid w:val="00E859E3"/>
    <w:pPr>
      <w:keepNext/>
      <w:keepLines/>
      <w:spacing w:before="240" w:after="120"/>
      <w:outlineLvl w:val="0"/>
    </w:pPr>
    <w:rPr>
      <w:rFonts w:eastAsia="Times New Roma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4B8E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StepHead">
    <w:name w:val="Step Head"/>
    <w:basedOn w:val="Heading3"/>
    <w:next w:val="BodyTextL25"/>
    <w:qFormat/>
    <w:rsid w:val="006B4B8E"/>
    <w:pPr>
      <w:keepLines/>
      <w:numPr>
        <w:ilvl w:val="0"/>
        <w:numId w:val="0"/>
      </w:numPr>
    </w:pPr>
  </w:style>
  <w:style w:type="paragraph" w:customStyle="1" w:styleId="PartHead">
    <w:name w:val="Part Head"/>
    <w:basedOn w:val="Heading2"/>
    <w:next w:val="BodyTextL25"/>
    <w:qFormat/>
    <w:rsid w:val="006B4B8E"/>
    <w:pPr>
      <w:spacing w:before="240"/>
      <w:outlineLvl w:val="0"/>
    </w:pPr>
    <w:rPr>
      <w:b w:val="0"/>
      <w:sz w:val="28"/>
    </w:rPr>
  </w:style>
  <w:style w:type="character" w:styleId="PlaceholderText">
    <w:name w:val="Placeholder Text"/>
    <w:basedOn w:val="DefaultParagraphFont"/>
    <w:uiPriority w:val="99"/>
    <w:semiHidden/>
    <w:rsid w:val="00A811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B4B8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B4B8E"/>
    <w:pPr>
      <w:keepNext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57A66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Normal"/>
    <w:next w:val="BodyTextL25"/>
    <w:rsid w:val="00E859E3"/>
    <w:pPr>
      <w:keepNext/>
      <w:keepLines/>
      <w:spacing w:before="240" w:after="120"/>
      <w:outlineLvl w:val="0"/>
    </w:pPr>
    <w:rPr>
      <w:rFonts w:eastAsia="Times New Roma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B4B8E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StepHead">
    <w:name w:val="Step Head"/>
    <w:basedOn w:val="Heading3"/>
    <w:next w:val="BodyTextL25"/>
    <w:qFormat/>
    <w:rsid w:val="006B4B8E"/>
    <w:pPr>
      <w:keepLines/>
      <w:numPr>
        <w:ilvl w:val="0"/>
        <w:numId w:val="0"/>
      </w:numPr>
    </w:pPr>
  </w:style>
  <w:style w:type="paragraph" w:customStyle="1" w:styleId="PartHead">
    <w:name w:val="Part Head"/>
    <w:basedOn w:val="Heading2"/>
    <w:next w:val="BodyTextL25"/>
    <w:qFormat/>
    <w:rsid w:val="006B4B8E"/>
    <w:pPr>
      <w:spacing w:before="240"/>
      <w:outlineLvl w:val="0"/>
    </w:pPr>
    <w:rPr>
      <w:b w:val="0"/>
      <w:sz w:val="28"/>
    </w:rPr>
  </w:style>
  <w:style w:type="character" w:styleId="PlaceholderText">
    <w:name w:val="Placeholder Text"/>
    <w:basedOn w:val="DefaultParagraphFont"/>
    <w:uiPriority w:val="99"/>
    <w:semiHidden/>
    <w:rsid w:val="00A81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FFCBE1D0AA416AB731935397B7B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4A05E-F142-4123-9D88-37641D13F71F}"/>
      </w:docPartPr>
      <w:docPartBody>
        <w:p w:rsidR="00075D66" w:rsidRDefault="007C7CF0">
          <w:r w:rsidRPr="00FF013B">
            <w:rPr>
              <w:rStyle w:val="PlaceholderText"/>
            </w:rPr>
            <w:t>[Title]</w:t>
          </w:r>
        </w:p>
      </w:docPartBody>
    </w:docPart>
    <w:docPart>
      <w:docPartPr>
        <w:name w:val="03F7069F201B48F08D7FFAECB29A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B2009-3B53-4BAC-B962-EC0BBA43E9BC}"/>
      </w:docPartPr>
      <w:docPartBody>
        <w:p w:rsidR="00077B8E" w:rsidRDefault="00F77D3D">
          <w:r w:rsidRPr="00236E4C">
            <w:rPr>
              <w:rStyle w:val="PlaceholderText"/>
            </w:rPr>
            <w:t>[Title]</w:t>
          </w:r>
        </w:p>
      </w:docPartBody>
    </w:docPart>
    <w:docPart>
      <w:docPartPr>
        <w:name w:val="80D2AE4B965545B289E817004331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AA0A4-74EF-4D07-9BAF-0836889ECC28}"/>
      </w:docPartPr>
      <w:docPartBody>
        <w:p w:rsidR="00077B8E" w:rsidRDefault="00F77D3D">
          <w:r w:rsidRPr="00236E4C">
            <w:rPr>
              <w:rStyle w:val="PlaceholderText"/>
            </w:rPr>
            <w:t>[Comments]</w:t>
          </w:r>
        </w:p>
      </w:docPartBody>
    </w:docPart>
    <w:docPart>
      <w:docPartPr>
        <w:name w:val="7C271B8FC426442CAB26322316E2C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B85A-74F5-455F-A73E-1937F7D44D0B}"/>
      </w:docPartPr>
      <w:docPartBody>
        <w:p w:rsidR="00077B8E" w:rsidRDefault="00F77D3D">
          <w:r w:rsidRPr="00236E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F0"/>
    <w:rsid w:val="00075D66"/>
    <w:rsid w:val="00077B8E"/>
    <w:rsid w:val="00131892"/>
    <w:rsid w:val="002A00C6"/>
    <w:rsid w:val="00307D74"/>
    <w:rsid w:val="007C7CF0"/>
    <w:rsid w:val="009A2952"/>
    <w:rsid w:val="00BA4699"/>
    <w:rsid w:val="00F77D3D"/>
    <w:rsid w:val="00F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D3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D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B60EA-582D-4130-A522-EC2529AB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77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Investigate BIOS or UEFI Settings</vt:lpstr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Investigate BIOS or UEFI Settings</dc:title>
  <dc:description>2015</dc:description>
  <cp:lastModifiedBy>Gerard R. Singian</cp:lastModifiedBy>
  <cp:revision>4</cp:revision>
  <cp:lastPrinted>2019-07-20T19:18:00Z</cp:lastPrinted>
  <dcterms:created xsi:type="dcterms:W3CDTF">2019-07-12T23:26:00Z</dcterms:created>
  <dcterms:modified xsi:type="dcterms:W3CDTF">2021-12-04T01:52:00Z</dcterms:modified>
</cp:coreProperties>
</file>