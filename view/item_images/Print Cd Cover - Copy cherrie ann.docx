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E3F" w:rsidRDefault="0035061C" w:rsidP="00A62C15">
      <w:pPr>
        <w:jc w:val="center"/>
      </w:pPr>
      <w:r w:rsidRPr="00A1388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DC114C" wp14:editId="2D907F21">
                <wp:simplePos x="0" y="0"/>
                <wp:positionH relativeFrom="column">
                  <wp:posOffset>1276350</wp:posOffset>
                </wp:positionH>
                <wp:positionV relativeFrom="paragraph">
                  <wp:posOffset>4524375</wp:posOffset>
                </wp:positionV>
                <wp:extent cx="2819400" cy="1254760"/>
                <wp:effectExtent l="0" t="2540" r="0" b="0"/>
                <wp:wrapNone/>
                <wp:docPr id="2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25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061C" w:rsidRDefault="0035061C" w:rsidP="0035061C">
                            <w:pPr>
                              <w:pStyle w:val="CDTitle"/>
                              <w:jc w:val="center"/>
                              <w:rPr>
                                <w:rFonts w:ascii="Franklin Gothic Medium Cond" w:hAnsi="Franklin Gothic Medium Cond"/>
                                <w:sz w:val="36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sz w:val="36"/>
                              </w:rPr>
                              <w:t>BIR FORM 2316</w:t>
                            </w:r>
                          </w:p>
                          <w:p w:rsidR="0035061C" w:rsidRPr="007F28CF" w:rsidRDefault="0035061C" w:rsidP="0035061C">
                            <w:pPr>
                              <w:pStyle w:val="CDTitle"/>
                              <w:jc w:val="center"/>
                              <w:rPr>
                                <w:rFonts w:ascii="Franklin Gothic Medium Cond" w:hAnsi="Franklin Gothic Medium Cond"/>
                                <w:sz w:val="36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sz w:val="36"/>
                              </w:rPr>
                              <w:t xml:space="preserve">PLAYSPACE INTERNATIONAL </w:t>
                            </w:r>
                            <w:r w:rsidRPr="007F28CF">
                              <w:rPr>
                                <w:rFonts w:ascii="Franklin Gothic Medium Cond" w:hAnsi="Franklin Gothic Medium Cond"/>
                                <w:sz w:val="36"/>
                              </w:rPr>
                              <w:t>corp.</w:t>
                            </w:r>
                          </w:p>
                          <w:p w:rsidR="0035061C" w:rsidRPr="001D5598" w:rsidRDefault="0035061C" w:rsidP="0035061C">
                            <w:pPr>
                              <w:pStyle w:val="CDDate"/>
                              <w:rPr>
                                <w:rFonts w:ascii="Bookman Old Style" w:hAnsi="Bookman Old Styl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32"/>
                                <w:szCs w:val="32"/>
                              </w:rPr>
                              <w:t xml:space="preserve">     TIN: 008-897-626</w:t>
                            </w:r>
                            <w:r w:rsidRPr="001D5598">
                              <w:rPr>
                                <w:rFonts w:ascii="Bookman Old Style" w:hAnsi="Bookman Old Style"/>
                                <w:sz w:val="32"/>
                                <w:szCs w:val="32"/>
                              </w:rPr>
                              <w:t>-000</w:t>
                            </w:r>
                          </w:p>
                          <w:p w:rsidR="00A13886" w:rsidRPr="001D5598" w:rsidRDefault="00A13886" w:rsidP="00A13886">
                            <w:pPr>
                              <w:pStyle w:val="CDDate"/>
                              <w:rPr>
                                <w:rFonts w:ascii="Bookman Old Style" w:hAnsi="Bookman Old Style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DC114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00.5pt;margin-top:356.25pt;width:222pt;height:98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" filled="f" stroked="f">
                <v:textbox>
                  <w:txbxContent>
                    <w:p w:rsidR="0035061C" w:rsidRDefault="0035061C" w:rsidP="0035061C">
                      <w:pPr>
                        <w:pStyle w:val="CDTitle"/>
                        <w:jc w:val="center"/>
                        <w:rPr>
                          <w:rFonts w:ascii="Franklin Gothic Medium Cond" w:hAnsi="Franklin Gothic Medium Cond"/>
                          <w:sz w:val="36"/>
                        </w:rPr>
                      </w:pPr>
                      <w:r>
                        <w:rPr>
                          <w:rFonts w:ascii="Franklin Gothic Medium Cond" w:hAnsi="Franklin Gothic Medium Cond"/>
                          <w:sz w:val="36"/>
                        </w:rPr>
                        <w:t>BIR FORM 2316</w:t>
                      </w:r>
                    </w:p>
                    <w:p w:rsidR="0035061C" w:rsidRPr="007F28CF" w:rsidRDefault="0035061C" w:rsidP="0035061C">
                      <w:pPr>
                        <w:pStyle w:val="CDTitle"/>
                        <w:jc w:val="center"/>
                        <w:rPr>
                          <w:rFonts w:ascii="Franklin Gothic Medium Cond" w:hAnsi="Franklin Gothic Medium Cond"/>
                          <w:sz w:val="36"/>
                        </w:rPr>
                      </w:pPr>
                      <w:r>
                        <w:rPr>
                          <w:rFonts w:ascii="Franklin Gothic Medium Cond" w:hAnsi="Franklin Gothic Medium Cond"/>
                          <w:sz w:val="36"/>
                        </w:rPr>
                        <w:t xml:space="preserve">PLAYSPACE INTERNATIONAL </w:t>
                      </w:r>
                      <w:r w:rsidRPr="007F28CF">
                        <w:rPr>
                          <w:rFonts w:ascii="Franklin Gothic Medium Cond" w:hAnsi="Franklin Gothic Medium Cond"/>
                          <w:sz w:val="36"/>
                        </w:rPr>
                        <w:t>corp.</w:t>
                      </w:r>
                    </w:p>
                    <w:p w:rsidR="0035061C" w:rsidRPr="001D5598" w:rsidRDefault="0035061C" w:rsidP="0035061C">
                      <w:pPr>
                        <w:pStyle w:val="CDDate"/>
                        <w:rPr>
                          <w:rFonts w:ascii="Bookman Old Style" w:hAnsi="Bookman Old Style"/>
                          <w:sz w:val="32"/>
                          <w:szCs w:val="32"/>
                        </w:rPr>
                      </w:pPr>
                      <w:r>
                        <w:rPr>
                          <w:rFonts w:ascii="Bookman Old Style" w:hAnsi="Bookman Old Style"/>
                          <w:sz w:val="32"/>
                          <w:szCs w:val="32"/>
                        </w:rPr>
                        <w:t xml:space="preserve">     TIN: 008-897-626</w:t>
                      </w:r>
                      <w:r w:rsidRPr="001D5598">
                        <w:rPr>
                          <w:rFonts w:ascii="Bookman Old Style" w:hAnsi="Bookman Old Style"/>
                          <w:sz w:val="32"/>
                          <w:szCs w:val="32"/>
                        </w:rPr>
                        <w:t>-000</w:t>
                      </w:r>
                    </w:p>
                    <w:p w:rsidR="00A13886" w:rsidRPr="001D5598" w:rsidRDefault="00A13886" w:rsidP="00A13886">
                      <w:pPr>
                        <w:pStyle w:val="CDDate"/>
                        <w:rPr>
                          <w:rFonts w:ascii="Bookman Old Style" w:hAnsi="Bookman Old Style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81143A" wp14:editId="3CF1E6AA">
                <wp:simplePos x="0" y="0"/>
                <wp:positionH relativeFrom="column">
                  <wp:posOffset>1276350</wp:posOffset>
                </wp:positionH>
                <wp:positionV relativeFrom="paragraph">
                  <wp:posOffset>-178435</wp:posOffset>
                </wp:positionV>
                <wp:extent cx="2819400" cy="1254760"/>
                <wp:effectExtent l="0" t="2540" r="0" b="0"/>
                <wp:wrapNone/>
                <wp:docPr id="1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25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28CF" w:rsidRDefault="007F28CF" w:rsidP="00161A37">
                            <w:pPr>
                              <w:pStyle w:val="CDTitle"/>
                              <w:jc w:val="center"/>
                              <w:rPr>
                                <w:rFonts w:ascii="Franklin Gothic Medium Cond" w:hAnsi="Franklin Gothic Medium Cond"/>
                                <w:sz w:val="36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sz w:val="36"/>
                              </w:rPr>
                              <w:t>BIR FORM 2316</w:t>
                            </w:r>
                          </w:p>
                          <w:p w:rsidR="00281E3F" w:rsidRPr="007F28CF" w:rsidRDefault="0035061C" w:rsidP="00161A37">
                            <w:pPr>
                              <w:pStyle w:val="CDTitle"/>
                              <w:jc w:val="center"/>
                              <w:rPr>
                                <w:rFonts w:ascii="Franklin Gothic Medium Cond" w:hAnsi="Franklin Gothic Medium Cond"/>
                                <w:sz w:val="36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sz w:val="36"/>
                              </w:rPr>
                              <w:t xml:space="preserve">PLAYSPACE INTERNATIONAL </w:t>
                            </w:r>
                            <w:r w:rsidR="004A4A11" w:rsidRPr="007F28CF">
                              <w:rPr>
                                <w:rFonts w:ascii="Franklin Gothic Medium Cond" w:hAnsi="Franklin Gothic Medium Cond"/>
                                <w:sz w:val="36"/>
                              </w:rPr>
                              <w:t>corp.</w:t>
                            </w:r>
                          </w:p>
                          <w:p w:rsidR="00281E3F" w:rsidRPr="001D5598" w:rsidRDefault="001D5598">
                            <w:pPr>
                              <w:pStyle w:val="CDDate"/>
                              <w:rPr>
                                <w:rFonts w:ascii="Bookman Old Style" w:hAnsi="Bookman Old Styl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="002F78A6">
                              <w:rPr>
                                <w:rFonts w:ascii="Bookman Old Style" w:hAnsi="Bookman Old Style"/>
                                <w:sz w:val="32"/>
                                <w:szCs w:val="32"/>
                              </w:rPr>
                              <w:t>TIN: 008-897-626</w:t>
                            </w:r>
                            <w:r w:rsidRPr="001D5598">
                              <w:rPr>
                                <w:rFonts w:ascii="Bookman Old Style" w:hAnsi="Bookman Old Style"/>
                                <w:sz w:val="32"/>
                                <w:szCs w:val="32"/>
                              </w:rPr>
                              <w:t>-000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1143A" id="_x0000_s1027" type="#_x0000_t202" style="position:absolute;left:0;text-align:left;margin-left:100.5pt;margin-top:-14.05pt;width:222pt;height:98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v1iuQIAAMI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" filled="f" stroked="f">
                <v:textbox>
                  <w:txbxContent>
                    <w:p w:rsidR="007F28CF" w:rsidRDefault="007F28CF" w:rsidP="00161A37">
                      <w:pPr>
                        <w:pStyle w:val="CDTitle"/>
                        <w:jc w:val="center"/>
                        <w:rPr>
                          <w:rFonts w:ascii="Franklin Gothic Medium Cond" w:hAnsi="Franklin Gothic Medium Cond"/>
                          <w:sz w:val="36"/>
                        </w:rPr>
                      </w:pPr>
                      <w:r>
                        <w:rPr>
                          <w:rFonts w:ascii="Franklin Gothic Medium Cond" w:hAnsi="Franklin Gothic Medium Cond"/>
                          <w:sz w:val="36"/>
                        </w:rPr>
                        <w:t>BIR FORM 2316</w:t>
                      </w:r>
                    </w:p>
                    <w:p w:rsidR="00281E3F" w:rsidRPr="007F28CF" w:rsidRDefault="0035061C" w:rsidP="00161A37">
                      <w:pPr>
                        <w:pStyle w:val="CDTitle"/>
                        <w:jc w:val="center"/>
                        <w:rPr>
                          <w:rFonts w:ascii="Franklin Gothic Medium Cond" w:hAnsi="Franklin Gothic Medium Cond"/>
                          <w:sz w:val="36"/>
                        </w:rPr>
                      </w:pPr>
                      <w:r>
                        <w:rPr>
                          <w:rFonts w:ascii="Franklin Gothic Medium Cond" w:hAnsi="Franklin Gothic Medium Cond"/>
                          <w:sz w:val="36"/>
                        </w:rPr>
                        <w:t xml:space="preserve">PLAYSPACE INTERNATIONAL </w:t>
                      </w:r>
                      <w:r w:rsidR="004A4A11" w:rsidRPr="007F28CF">
                        <w:rPr>
                          <w:rFonts w:ascii="Franklin Gothic Medium Cond" w:hAnsi="Franklin Gothic Medium Cond"/>
                          <w:sz w:val="36"/>
                        </w:rPr>
                        <w:t>corp.</w:t>
                      </w:r>
                    </w:p>
                    <w:p w:rsidR="00281E3F" w:rsidRPr="001D5598" w:rsidRDefault="001D5598">
                      <w:pPr>
                        <w:pStyle w:val="CDDate"/>
                        <w:rPr>
                          <w:rFonts w:ascii="Bookman Old Style" w:hAnsi="Bookman Old Style"/>
                          <w:sz w:val="32"/>
                          <w:szCs w:val="32"/>
                        </w:rPr>
                      </w:pPr>
                      <w:r>
                        <w:rPr>
                          <w:rFonts w:ascii="Bookman Old Style" w:hAnsi="Bookman Old Style"/>
                          <w:sz w:val="32"/>
                          <w:szCs w:val="32"/>
                        </w:rPr>
                        <w:t xml:space="preserve">     </w:t>
                      </w:r>
                      <w:r w:rsidR="002F78A6">
                        <w:rPr>
                          <w:rFonts w:ascii="Bookman Old Style" w:hAnsi="Bookman Old Style"/>
                          <w:sz w:val="32"/>
                          <w:szCs w:val="32"/>
                        </w:rPr>
                        <w:t>TIN: 008-897-626</w:t>
                      </w:r>
                      <w:r w:rsidRPr="001D5598">
                        <w:rPr>
                          <w:rFonts w:ascii="Bookman Old Style" w:hAnsi="Bookman Old Style"/>
                          <w:sz w:val="32"/>
                          <w:szCs w:val="32"/>
                        </w:rPr>
                        <w:t>-000</w:t>
                      </w:r>
                    </w:p>
                  </w:txbxContent>
                </v:textbox>
              </v:shape>
            </w:pict>
          </mc:Fallback>
        </mc:AlternateContent>
      </w:r>
      <w:r w:rsidR="00A1388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2AC952" wp14:editId="2F7A2628">
                <wp:simplePos x="0" y="0"/>
                <wp:positionH relativeFrom="column">
                  <wp:posOffset>1828800</wp:posOffset>
                </wp:positionH>
                <wp:positionV relativeFrom="paragraph">
                  <wp:posOffset>2790825</wp:posOffset>
                </wp:positionV>
                <wp:extent cx="5676900" cy="1457325"/>
                <wp:effectExtent l="0" t="0" r="0" b="9525"/>
                <wp:wrapNone/>
                <wp:docPr id="1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145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0DEC" w:rsidRPr="007F28CF" w:rsidRDefault="007F28CF" w:rsidP="00DD0DEC">
                            <w:pPr>
                              <w:pStyle w:val="Description"/>
                              <w:rPr>
                                <w:rFonts w:ascii="Arial Narrow" w:hAnsi="Arial Narrow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13886">
                              <w:rPr>
                                <w:rFonts w:ascii="Arial Narrow" w:hAnsi="Arial Narrow" w:cs="Times New Roman"/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 w:cs="Times New Roman"/>
                                <w:b/>
                                <w:sz w:val="28"/>
                                <w:szCs w:val="28"/>
                              </w:rPr>
                              <w:t>Ms</w:t>
                            </w:r>
                            <w:r w:rsidRPr="007F28CF">
                              <w:rPr>
                                <w:rFonts w:ascii="Arial Narrow" w:hAnsi="Arial Narrow" w:cs="Times New Roman"/>
                                <w:b/>
                                <w:sz w:val="28"/>
                                <w:szCs w:val="28"/>
                              </w:rPr>
                              <w:t>. Ellaine Ocampo</w:t>
                            </w:r>
                          </w:p>
                          <w:p w:rsidR="007F28CF" w:rsidRPr="007F28CF" w:rsidRDefault="00A13886" w:rsidP="00DD0DEC">
                            <w:pPr>
                              <w:pStyle w:val="Description"/>
                              <w:rPr>
                                <w:rFonts w:ascii="Arial Narrow" w:hAnsi="Arial Narrow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F28CF">
                              <w:rPr>
                                <w:rFonts w:ascii="Arial Narrow" w:hAnsi="Arial Narrow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F78A6">
                              <w:rPr>
                                <w:rFonts w:ascii="Arial Narrow" w:hAnsi="Arial Narrow" w:cs="Times New Roman"/>
                                <w:b/>
                                <w:sz w:val="28"/>
                                <w:szCs w:val="28"/>
                              </w:rPr>
                              <w:t xml:space="preserve">          President</w:t>
                            </w:r>
                          </w:p>
                          <w:p w:rsidR="007F28CF" w:rsidRPr="007F28CF" w:rsidRDefault="007F28CF" w:rsidP="00DD0DEC">
                            <w:pPr>
                              <w:pStyle w:val="Description"/>
                              <w:rPr>
                                <w:rFonts w:ascii="Arial Narrow" w:hAnsi="Arial Narrow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b/>
                                <w:sz w:val="28"/>
                                <w:szCs w:val="28"/>
                              </w:rPr>
                              <w:t xml:space="preserve">                </w:t>
                            </w:r>
                            <w:r w:rsidRPr="007F28CF">
                              <w:rPr>
                                <w:rFonts w:ascii="Arial Narrow" w:hAnsi="Arial Narrow" w:cs="Times New Roman"/>
                                <w:b/>
                                <w:sz w:val="28"/>
                                <w:szCs w:val="28"/>
                              </w:rPr>
                              <w:t>1 of 1</w:t>
                            </w:r>
                          </w:p>
                          <w:p w:rsidR="001D5598" w:rsidRPr="001D5598" w:rsidRDefault="001D5598" w:rsidP="00161A37">
                            <w:pPr>
                              <w:pStyle w:val="Descri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2AC952" id="Text Box 5" o:spid="_x0000_s1028" type="#_x0000_t202" style="position:absolute;left:0;text-align:left;margin-left:2in;margin-top:219.75pt;width:447pt;height:114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" filled="f" stroked="f">
                <v:textbox>
                  <w:txbxContent>
                    <w:p w:rsidR="00DD0DEC" w:rsidRPr="007F28CF" w:rsidRDefault="007F28CF" w:rsidP="00DD0DEC">
                      <w:pPr>
                        <w:pStyle w:val="Description"/>
                        <w:rPr>
                          <w:rFonts w:ascii="Arial Narrow" w:hAnsi="Arial Narrow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A13886">
                        <w:rPr>
                          <w:rFonts w:ascii="Arial Narrow" w:hAnsi="Arial Narrow" w:cs="Times New Roman"/>
                          <w:b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Arial Narrow" w:hAnsi="Arial Narrow" w:cs="Times New Roman"/>
                          <w:b/>
                          <w:sz w:val="28"/>
                          <w:szCs w:val="28"/>
                        </w:rPr>
                        <w:t>Ms</w:t>
                      </w:r>
                      <w:r w:rsidRPr="007F28CF">
                        <w:rPr>
                          <w:rFonts w:ascii="Arial Narrow" w:hAnsi="Arial Narrow" w:cs="Times New Roman"/>
                          <w:b/>
                          <w:sz w:val="28"/>
                          <w:szCs w:val="28"/>
                        </w:rPr>
                        <w:t>. Ellaine Ocampo</w:t>
                      </w:r>
                    </w:p>
                    <w:p w:rsidR="007F28CF" w:rsidRPr="007F28CF" w:rsidRDefault="00A13886" w:rsidP="00DD0DEC">
                      <w:pPr>
                        <w:pStyle w:val="Description"/>
                        <w:rPr>
                          <w:rFonts w:ascii="Arial Narrow" w:hAnsi="Arial Narrow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7F28CF">
                        <w:rPr>
                          <w:rFonts w:ascii="Arial Narrow" w:hAnsi="Arial Narrow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2F78A6">
                        <w:rPr>
                          <w:rFonts w:ascii="Arial Narrow" w:hAnsi="Arial Narrow" w:cs="Times New Roman"/>
                          <w:b/>
                          <w:sz w:val="28"/>
                          <w:szCs w:val="28"/>
                        </w:rPr>
                        <w:t xml:space="preserve">          President</w:t>
                      </w:r>
                    </w:p>
                    <w:p w:rsidR="007F28CF" w:rsidRPr="007F28CF" w:rsidRDefault="007F28CF" w:rsidP="00DD0DEC">
                      <w:pPr>
                        <w:pStyle w:val="Description"/>
                        <w:rPr>
                          <w:rFonts w:ascii="Arial Narrow" w:hAnsi="Arial Narrow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hAnsi="Arial Narrow" w:cs="Times New Roman"/>
                          <w:b/>
                          <w:sz w:val="28"/>
                          <w:szCs w:val="28"/>
                        </w:rPr>
                        <w:t xml:space="preserve">                </w:t>
                      </w:r>
                      <w:r w:rsidRPr="007F28CF">
                        <w:rPr>
                          <w:rFonts w:ascii="Arial Narrow" w:hAnsi="Arial Narrow" w:cs="Times New Roman"/>
                          <w:b/>
                          <w:sz w:val="28"/>
                          <w:szCs w:val="28"/>
                        </w:rPr>
                        <w:t>1 of 1</w:t>
                      </w:r>
                    </w:p>
                    <w:p w:rsidR="001D5598" w:rsidRPr="001D5598" w:rsidRDefault="001D5598" w:rsidP="00161A37">
                      <w:pPr>
                        <w:pStyle w:val="Description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3886" w:rsidRPr="00A1388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B69EBD5" wp14:editId="498911DC">
                <wp:simplePos x="0" y="0"/>
                <wp:positionH relativeFrom="column">
                  <wp:posOffset>1828800</wp:posOffset>
                </wp:positionH>
                <wp:positionV relativeFrom="paragraph">
                  <wp:posOffset>7467600</wp:posOffset>
                </wp:positionV>
                <wp:extent cx="5676900" cy="1457325"/>
                <wp:effectExtent l="0" t="0" r="0" b="9525"/>
                <wp:wrapNone/>
                <wp:docPr id="2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145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3886" w:rsidRPr="007F28CF" w:rsidRDefault="00A13886" w:rsidP="00A13886">
                            <w:pPr>
                              <w:pStyle w:val="Description"/>
                              <w:rPr>
                                <w:rFonts w:ascii="Arial Narrow" w:hAnsi="Arial Narrow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b/>
                                <w:sz w:val="28"/>
                                <w:szCs w:val="28"/>
                              </w:rPr>
                              <w:t xml:space="preserve">   Ms</w:t>
                            </w:r>
                            <w:r w:rsidRPr="007F28CF">
                              <w:rPr>
                                <w:rFonts w:ascii="Arial Narrow" w:hAnsi="Arial Narrow" w:cs="Times New Roman"/>
                                <w:b/>
                                <w:sz w:val="28"/>
                                <w:szCs w:val="28"/>
                              </w:rPr>
                              <w:t>. Ellaine Ocampo</w:t>
                            </w:r>
                          </w:p>
                          <w:p w:rsidR="002F78A6" w:rsidRPr="007F28CF" w:rsidRDefault="002F78A6" w:rsidP="002F78A6">
                            <w:pPr>
                              <w:pStyle w:val="Description"/>
                              <w:rPr>
                                <w:rFonts w:ascii="Arial Narrow" w:hAnsi="Arial Narrow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b/>
                                <w:sz w:val="28"/>
                                <w:szCs w:val="28"/>
                              </w:rPr>
                              <w:t xml:space="preserve">            President</w:t>
                            </w:r>
                          </w:p>
                          <w:p w:rsidR="00A13886" w:rsidRPr="007F28CF" w:rsidRDefault="00A13886" w:rsidP="00A13886">
                            <w:pPr>
                              <w:pStyle w:val="Description"/>
                              <w:rPr>
                                <w:rFonts w:ascii="Arial Narrow" w:hAnsi="Arial Narrow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b/>
                                <w:sz w:val="28"/>
                                <w:szCs w:val="28"/>
                              </w:rPr>
                              <w:t xml:space="preserve">                </w:t>
                            </w:r>
                            <w:r w:rsidRPr="007F28CF">
                              <w:rPr>
                                <w:rFonts w:ascii="Arial Narrow" w:hAnsi="Arial Narrow" w:cs="Times New Roman"/>
                                <w:b/>
                                <w:sz w:val="28"/>
                                <w:szCs w:val="28"/>
                              </w:rPr>
                              <w:t>1 of 1</w:t>
                            </w:r>
                          </w:p>
                          <w:p w:rsidR="00A13886" w:rsidRPr="001D5598" w:rsidRDefault="00A13886" w:rsidP="00A13886">
                            <w:pPr>
                              <w:pStyle w:val="Descri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9EBD5" id="_x0000_s1029" type="#_x0000_t202" style="position:absolute;left:0;text-align:left;margin-left:2in;margin-top:588pt;width:447pt;height:114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" filled="f" stroked="f">
                <v:textbox>
                  <w:txbxContent>
                    <w:p w:rsidR="00A13886" w:rsidRPr="007F28CF" w:rsidRDefault="00A13886" w:rsidP="00A13886">
                      <w:pPr>
                        <w:pStyle w:val="Description"/>
                        <w:rPr>
                          <w:rFonts w:ascii="Arial Narrow" w:hAnsi="Arial Narrow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 w:cs="Times New Roman"/>
                          <w:b/>
                          <w:sz w:val="28"/>
                          <w:szCs w:val="28"/>
                        </w:rPr>
                        <w:t xml:space="preserve">   Ms</w:t>
                      </w:r>
                      <w:r w:rsidRPr="007F28CF">
                        <w:rPr>
                          <w:rFonts w:ascii="Arial Narrow" w:hAnsi="Arial Narrow" w:cs="Times New Roman"/>
                          <w:b/>
                          <w:sz w:val="28"/>
                          <w:szCs w:val="28"/>
                        </w:rPr>
                        <w:t>. Ellaine Ocampo</w:t>
                      </w:r>
                    </w:p>
                    <w:p w:rsidR="002F78A6" w:rsidRPr="007F28CF" w:rsidRDefault="002F78A6" w:rsidP="002F78A6">
                      <w:pPr>
                        <w:pStyle w:val="Description"/>
                        <w:rPr>
                          <w:rFonts w:ascii="Arial Narrow" w:hAnsi="Arial Narrow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 w:cs="Times New Roman"/>
                          <w:b/>
                          <w:sz w:val="28"/>
                          <w:szCs w:val="28"/>
                        </w:rPr>
                        <w:t xml:space="preserve">            President</w:t>
                      </w:r>
                    </w:p>
                    <w:p w:rsidR="00A13886" w:rsidRPr="007F28CF" w:rsidRDefault="00A13886" w:rsidP="00A13886">
                      <w:pPr>
                        <w:pStyle w:val="Description"/>
                        <w:rPr>
                          <w:rFonts w:ascii="Arial Narrow" w:hAnsi="Arial Narrow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hAnsi="Arial Narrow" w:cs="Times New Roman"/>
                          <w:b/>
                          <w:sz w:val="28"/>
                          <w:szCs w:val="28"/>
                        </w:rPr>
                        <w:t xml:space="preserve">                </w:t>
                      </w:r>
                      <w:r w:rsidRPr="007F28CF">
                        <w:rPr>
                          <w:rFonts w:ascii="Arial Narrow" w:hAnsi="Arial Narrow" w:cs="Times New Roman"/>
                          <w:b/>
                          <w:sz w:val="28"/>
                          <w:szCs w:val="28"/>
                        </w:rPr>
                        <w:t>1 of 1</w:t>
                      </w:r>
                    </w:p>
                    <w:p w:rsidR="00A13886" w:rsidRPr="001D5598" w:rsidRDefault="00A13886" w:rsidP="00A13886">
                      <w:pPr>
                        <w:pStyle w:val="Description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3886" w:rsidRPr="00A1388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A7F09B4" wp14:editId="66A3FDA1">
                <wp:simplePos x="0" y="0"/>
                <wp:positionH relativeFrom="column">
                  <wp:posOffset>723900</wp:posOffset>
                </wp:positionH>
                <wp:positionV relativeFrom="paragraph">
                  <wp:posOffset>6038850</wp:posOffset>
                </wp:positionV>
                <wp:extent cx="2638425" cy="619125"/>
                <wp:effectExtent l="0" t="0" r="0" b="9525"/>
                <wp:wrapNone/>
                <wp:docPr id="2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3886" w:rsidRPr="007F28CF" w:rsidRDefault="00A13886" w:rsidP="00A13886">
                            <w:pPr>
                              <w:pStyle w:val="CDDate"/>
                              <w:rPr>
                                <w:rFonts w:ascii="Adobe Gothic Std B" w:eastAsia="Adobe Gothic Std B" w:hAnsi="Adobe Gothic Std B"/>
                                <w:i w:val="0"/>
                                <w:caps/>
                                <w:spacing w:val="20"/>
                                <w:sz w:val="22"/>
                              </w:rPr>
                            </w:pPr>
                            <w:sdt>
                              <w:sdtPr>
                                <w:rPr>
                                  <w:rFonts w:ascii="Adobe Gothic Std B" w:eastAsia="Adobe Gothic Std B" w:hAnsi="Adobe Gothic Std B" w:cs="Times New Roman"/>
                                  <w:b/>
                                  <w:i w:val="0"/>
                                  <w:sz w:val="22"/>
                                </w:rPr>
                                <w:alias w:val="Title"/>
                                <w:id w:val="65504485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="Adobe Gothic Std B" w:eastAsia="Adobe Gothic Std B" w:hAnsi="Adobe Gothic Std B" w:cs="Times New Roman"/>
                                    <w:b/>
                                    <w:i w:val="0"/>
                                    <w:sz w:val="22"/>
                                  </w:rPr>
                                  <w:t>Period Covered:</w:t>
                                </w:r>
                              </w:sdtContent>
                            </w:sdt>
                          </w:p>
                          <w:p w:rsidR="00A13886" w:rsidRPr="007F28CF" w:rsidRDefault="00A13886" w:rsidP="00A13886">
                            <w:pPr>
                              <w:pStyle w:val="CDDate"/>
                              <w:rPr>
                                <w:rFonts w:ascii="Adobe Gothic Std B" w:eastAsia="Adobe Gothic Std B" w:hAnsi="Adobe Gothic Std B"/>
                                <w:i w:val="0"/>
                                <w:caps/>
                                <w:spacing w:val="20"/>
                                <w:sz w:val="22"/>
                              </w:rPr>
                            </w:pPr>
                            <w:r w:rsidRPr="007F28CF">
                              <w:rPr>
                                <w:rFonts w:ascii="Adobe Gothic Std B" w:eastAsia="Adobe Gothic Std B" w:hAnsi="Adobe Gothic Std B"/>
                                <w:i w:val="0"/>
                                <w:caps/>
                                <w:spacing w:val="20"/>
                                <w:sz w:val="22"/>
                              </w:rPr>
                              <w:t>12/31/2018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F09B4" id="_x0000_s1030" type="#_x0000_t202" style="position:absolute;left:0;text-align:left;margin-left:57pt;margin-top:475.5pt;width:207.75pt;height:48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" filled="f" stroked="f">
                <v:textbox>
                  <w:txbxContent>
                    <w:p w:rsidR="00A13886" w:rsidRPr="007F28CF" w:rsidRDefault="00A13886" w:rsidP="00A13886">
                      <w:pPr>
                        <w:pStyle w:val="CDDate"/>
                        <w:rPr>
                          <w:rFonts w:ascii="Adobe Gothic Std B" w:eastAsia="Adobe Gothic Std B" w:hAnsi="Adobe Gothic Std B"/>
                          <w:i w:val="0"/>
                          <w:caps/>
                          <w:spacing w:val="20"/>
                          <w:sz w:val="22"/>
                        </w:rPr>
                      </w:pPr>
                      <w:sdt>
                        <w:sdtPr>
                          <w:rPr>
                            <w:rFonts w:ascii="Adobe Gothic Std B" w:eastAsia="Adobe Gothic Std B" w:hAnsi="Adobe Gothic Std B" w:cs="Times New Roman"/>
                            <w:b/>
                            <w:i w:val="0"/>
                            <w:sz w:val="22"/>
                          </w:rPr>
                          <w:alias w:val="Title"/>
                          <w:id w:val="65504485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="Adobe Gothic Std B" w:eastAsia="Adobe Gothic Std B" w:hAnsi="Adobe Gothic Std B" w:cs="Times New Roman"/>
                              <w:b/>
                              <w:i w:val="0"/>
                              <w:sz w:val="22"/>
                            </w:rPr>
                            <w:t>Period Covered:</w:t>
                          </w:r>
                        </w:sdtContent>
                      </w:sdt>
                    </w:p>
                    <w:p w:rsidR="00A13886" w:rsidRPr="007F28CF" w:rsidRDefault="00A13886" w:rsidP="00A13886">
                      <w:pPr>
                        <w:pStyle w:val="CDDate"/>
                        <w:rPr>
                          <w:rFonts w:ascii="Adobe Gothic Std B" w:eastAsia="Adobe Gothic Std B" w:hAnsi="Adobe Gothic Std B"/>
                          <w:i w:val="0"/>
                          <w:caps/>
                          <w:spacing w:val="20"/>
                          <w:sz w:val="22"/>
                        </w:rPr>
                      </w:pPr>
                      <w:r w:rsidRPr="007F28CF">
                        <w:rPr>
                          <w:rFonts w:ascii="Adobe Gothic Std B" w:eastAsia="Adobe Gothic Std B" w:hAnsi="Adobe Gothic Std B"/>
                          <w:i w:val="0"/>
                          <w:caps/>
                          <w:spacing w:val="20"/>
                          <w:sz w:val="22"/>
                        </w:rPr>
                        <w:t>12/31/2018</w:t>
                      </w:r>
                    </w:p>
                  </w:txbxContent>
                </v:textbox>
              </v:shape>
            </w:pict>
          </mc:Fallback>
        </mc:AlternateContent>
      </w:r>
      <w:r w:rsidR="00A13886" w:rsidRPr="00A1388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C45EF04" wp14:editId="61EF4B03">
                <wp:simplePos x="0" y="0"/>
                <wp:positionH relativeFrom="column">
                  <wp:posOffset>3505200</wp:posOffset>
                </wp:positionH>
                <wp:positionV relativeFrom="paragraph">
                  <wp:posOffset>6010275</wp:posOffset>
                </wp:positionV>
                <wp:extent cx="2486025" cy="1457325"/>
                <wp:effectExtent l="0" t="0" r="0" b="9525"/>
                <wp:wrapNone/>
                <wp:docPr id="2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145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3886" w:rsidRPr="00A13886" w:rsidRDefault="00A13886" w:rsidP="00A13886">
                            <w:pPr>
                              <w:pStyle w:val="Description"/>
                              <w:rPr>
                                <w:rFonts w:ascii="Adobe Gothic Std B" w:eastAsia="Adobe Gothic Std B" w:hAnsi="Adobe Gothic Std B" w:cs="Times New Roman"/>
                                <w:b/>
                                <w:sz w:val="22"/>
                              </w:rPr>
                            </w:pPr>
                            <w:r w:rsidRPr="00A13886">
                              <w:rPr>
                                <w:rFonts w:ascii="Adobe Gothic Std B" w:eastAsia="Adobe Gothic Std B" w:hAnsi="Adobe Gothic Std B" w:cs="Times New Roman"/>
                                <w:b/>
                                <w:sz w:val="22"/>
                              </w:rPr>
                              <w:t>No. of Scanned</w:t>
                            </w:r>
                          </w:p>
                          <w:p w:rsidR="00A13886" w:rsidRPr="00A13886" w:rsidRDefault="00A13886" w:rsidP="00A13886">
                            <w:pPr>
                              <w:pStyle w:val="Description"/>
                              <w:rPr>
                                <w:rFonts w:ascii="Adobe Gothic Std B" w:eastAsia="Adobe Gothic Std B" w:hAnsi="Adobe Gothic Std B" w:cs="Times New Roman"/>
                                <w:b/>
                                <w:sz w:val="22"/>
                              </w:rPr>
                            </w:pPr>
                            <w:r w:rsidRPr="00A13886">
                              <w:rPr>
                                <w:rFonts w:ascii="Adobe Gothic Std B" w:eastAsia="Adobe Gothic Std B" w:hAnsi="Adobe Gothic Std B" w:cs="Times New Roman"/>
                                <w:b/>
                                <w:sz w:val="22"/>
                              </w:rPr>
                              <w:t>2316 Copies</w:t>
                            </w:r>
                            <w:r w:rsidR="002F78A6">
                              <w:rPr>
                                <w:rFonts w:ascii="Adobe Gothic Std B" w:eastAsia="Adobe Gothic Std B" w:hAnsi="Adobe Gothic Std B" w:cs="Times New Roman"/>
                                <w:b/>
                                <w:sz w:val="22"/>
                              </w:rPr>
                              <w:t>:  6</w:t>
                            </w:r>
                          </w:p>
                          <w:p w:rsidR="00A13886" w:rsidRPr="001D5598" w:rsidRDefault="00A13886" w:rsidP="00A13886">
                            <w:pPr>
                              <w:pStyle w:val="Descri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5EF04" id="_x0000_s1031" type="#_x0000_t202" style="position:absolute;left:0;text-align:left;margin-left:276pt;margin-top:473.25pt;width:195.75pt;height:114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" filled="f" stroked="f">
                <v:textbox>
                  <w:txbxContent>
                    <w:p w:rsidR="00A13886" w:rsidRPr="00A13886" w:rsidRDefault="00A13886" w:rsidP="00A13886">
                      <w:pPr>
                        <w:pStyle w:val="Description"/>
                        <w:rPr>
                          <w:rFonts w:ascii="Adobe Gothic Std B" w:eastAsia="Adobe Gothic Std B" w:hAnsi="Adobe Gothic Std B" w:cs="Times New Roman"/>
                          <w:b/>
                          <w:sz w:val="22"/>
                        </w:rPr>
                      </w:pPr>
                      <w:r w:rsidRPr="00A13886">
                        <w:rPr>
                          <w:rFonts w:ascii="Adobe Gothic Std B" w:eastAsia="Adobe Gothic Std B" w:hAnsi="Adobe Gothic Std B" w:cs="Times New Roman"/>
                          <w:b/>
                          <w:sz w:val="22"/>
                        </w:rPr>
                        <w:t>No. of Scanned</w:t>
                      </w:r>
                    </w:p>
                    <w:p w:rsidR="00A13886" w:rsidRPr="00A13886" w:rsidRDefault="00A13886" w:rsidP="00A13886">
                      <w:pPr>
                        <w:pStyle w:val="Description"/>
                        <w:rPr>
                          <w:rFonts w:ascii="Adobe Gothic Std B" w:eastAsia="Adobe Gothic Std B" w:hAnsi="Adobe Gothic Std B" w:cs="Times New Roman"/>
                          <w:b/>
                          <w:sz w:val="22"/>
                        </w:rPr>
                      </w:pPr>
                      <w:r w:rsidRPr="00A13886">
                        <w:rPr>
                          <w:rFonts w:ascii="Adobe Gothic Std B" w:eastAsia="Adobe Gothic Std B" w:hAnsi="Adobe Gothic Std B" w:cs="Times New Roman"/>
                          <w:b/>
                          <w:sz w:val="22"/>
                        </w:rPr>
                        <w:t>2316 Copies</w:t>
                      </w:r>
                      <w:r w:rsidR="002F78A6">
                        <w:rPr>
                          <w:rFonts w:ascii="Adobe Gothic Std B" w:eastAsia="Adobe Gothic Std B" w:hAnsi="Adobe Gothic Std B" w:cs="Times New Roman"/>
                          <w:b/>
                          <w:sz w:val="22"/>
                        </w:rPr>
                        <w:t>:  6</w:t>
                      </w:r>
                    </w:p>
                    <w:p w:rsidR="00A13886" w:rsidRPr="001D5598" w:rsidRDefault="00A13886" w:rsidP="00A13886">
                      <w:pPr>
                        <w:pStyle w:val="Description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F28C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1D94C5" wp14:editId="6DE12BDF">
                <wp:simplePos x="0" y="0"/>
                <wp:positionH relativeFrom="column">
                  <wp:posOffset>3484245</wp:posOffset>
                </wp:positionH>
                <wp:positionV relativeFrom="paragraph">
                  <wp:posOffset>1181100</wp:posOffset>
                </wp:positionV>
                <wp:extent cx="2486025" cy="1457325"/>
                <wp:effectExtent l="0" t="0" r="0" b="9525"/>
                <wp:wrapNone/>
                <wp:docPr id="2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145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28CF" w:rsidRPr="00A13886" w:rsidRDefault="007F28CF" w:rsidP="007F28CF">
                            <w:pPr>
                              <w:pStyle w:val="Description"/>
                              <w:rPr>
                                <w:rFonts w:ascii="Adobe Gothic Std B" w:eastAsia="Adobe Gothic Std B" w:hAnsi="Adobe Gothic Std B" w:cs="Times New Roman"/>
                                <w:b/>
                                <w:sz w:val="22"/>
                              </w:rPr>
                            </w:pPr>
                            <w:r w:rsidRPr="00A13886">
                              <w:rPr>
                                <w:rFonts w:ascii="Adobe Gothic Std B" w:eastAsia="Adobe Gothic Std B" w:hAnsi="Adobe Gothic Std B" w:cs="Times New Roman"/>
                                <w:b/>
                                <w:sz w:val="22"/>
                              </w:rPr>
                              <w:t xml:space="preserve">No. </w:t>
                            </w:r>
                            <w:r w:rsidRPr="00A13886">
                              <w:rPr>
                                <w:rFonts w:ascii="Adobe Gothic Std B" w:eastAsia="Adobe Gothic Std B" w:hAnsi="Adobe Gothic Std B" w:cs="Times New Roman"/>
                                <w:b/>
                                <w:sz w:val="22"/>
                              </w:rPr>
                              <w:t xml:space="preserve">of </w:t>
                            </w:r>
                            <w:r w:rsidRPr="00A13886">
                              <w:rPr>
                                <w:rFonts w:ascii="Adobe Gothic Std B" w:eastAsia="Adobe Gothic Std B" w:hAnsi="Adobe Gothic Std B" w:cs="Times New Roman"/>
                                <w:b/>
                                <w:sz w:val="22"/>
                              </w:rPr>
                              <w:t>Scanned</w:t>
                            </w:r>
                          </w:p>
                          <w:p w:rsidR="007F28CF" w:rsidRPr="00A13886" w:rsidRDefault="00A13886" w:rsidP="007F28CF">
                            <w:pPr>
                              <w:pStyle w:val="Description"/>
                              <w:rPr>
                                <w:rFonts w:ascii="Adobe Gothic Std B" w:eastAsia="Adobe Gothic Std B" w:hAnsi="Adobe Gothic Std B" w:cs="Times New Roman"/>
                                <w:b/>
                                <w:sz w:val="22"/>
                              </w:rPr>
                            </w:pPr>
                            <w:r w:rsidRPr="00A13886">
                              <w:rPr>
                                <w:rFonts w:ascii="Adobe Gothic Std B" w:eastAsia="Adobe Gothic Std B" w:hAnsi="Adobe Gothic Std B" w:cs="Times New Roman"/>
                                <w:b/>
                                <w:sz w:val="22"/>
                              </w:rPr>
                              <w:t>2316 Copies: 420</w:t>
                            </w:r>
                          </w:p>
                          <w:p w:rsidR="007F28CF" w:rsidRPr="001D5598" w:rsidRDefault="007F28CF" w:rsidP="007F28CF">
                            <w:pPr>
                              <w:pStyle w:val="Descri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1D94C5" id="_x0000_s1032" type="#_x0000_t202" style="position:absolute;left:0;text-align:left;margin-left:274.35pt;margin-top:93pt;width:195.75pt;height:114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" filled="f" stroked="f">
                <v:textbox>
                  <w:txbxContent>
                    <w:p w:rsidR="007F28CF" w:rsidRPr="00A13886" w:rsidRDefault="007F28CF" w:rsidP="007F28CF">
                      <w:pPr>
                        <w:pStyle w:val="Description"/>
                        <w:rPr>
                          <w:rFonts w:ascii="Adobe Gothic Std B" w:eastAsia="Adobe Gothic Std B" w:hAnsi="Adobe Gothic Std B" w:cs="Times New Roman"/>
                          <w:b/>
                          <w:sz w:val="22"/>
                        </w:rPr>
                      </w:pPr>
                      <w:r w:rsidRPr="00A13886">
                        <w:rPr>
                          <w:rFonts w:ascii="Adobe Gothic Std B" w:eastAsia="Adobe Gothic Std B" w:hAnsi="Adobe Gothic Std B" w:cs="Times New Roman"/>
                          <w:b/>
                          <w:sz w:val="22"/>
                        </w:rPr>
                        <w:t xml:space="preserve">No. </w:t>
                      </w:r>
                      <w:r w:rsidRPr="00A13886">
                        <w:rPr>
                          <w:rFonts w:ascii="Adobe Gothic Std B" w:eastAsia="Adobe Gothic Std B" w:hAnsi="Adobe Gothic Std B" w:cs="Times New Roman"/>
                          <w:b/>
                          <w:sz w:val="22"/>
                        </w:rPr>
                        <w:t xml:space="preserve">of </w:t>
                      </w:r>
                      <w:r w:rsidRPr="00A13886">
                        <w:rPr>
                          <w:rFonts w:ascii="Adobe Gothic Std B" w:eastAsia="Adobe Gothic Std B" w:hAnsi="Adobe Gothic Std B" w:cs="Times New Roman"/>
                          <w:b/>
                          <w:sz w:val="22"/>
                        </w:rPr>
                        <w:t>Scanned</w:t>
                      </w:r>
                    </w:p>
                    <w:p w:rsidR="007F28CF" w:rsidRPr="00A13886" w:rsidRDefault="00A13886" w:rsidP="007F28CF">
                      <w:pPr>
                        <w:pStyle w:val="Description"/>
                        <w:rPr>
                          <w:rFonts w:ascii="Adobe Gothic Std B" w:eastAsia="Adobe Gothic Std B" w:hAnsi="Adobe Gothic Std B" w:cs="Times New Roman"/>
                          <w:b/>
                          <w:sz w:val="22"/>
                        </w:rPr>
                      </w:pPr>
                      <w:r w:rsidRPr="00A13886">
                        <w:rPr>
                          <w:rFonts w:ascii="Adobe Gothic Std B" w:eastAsia="Adobe Gothic Std B" w:hAnsi="Adobe Gothic Std B" w:cs="Times New Roman"/>
                          <w:b/>
                          <w:sz w:val="22"/>
                        </w:rPr>
                        <w:t>2316 Copies: 420</w:t>
                      </w:r>
                    </w:p>
                    <w:p w:rsidR="007F28CF" w:rsidRPr="001D5598" w:rsidRDefault="007F28CF" w:rsidP="007F28CF">
                      <w:pPr>
                        <w:pStyle w:val="Description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F28C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814BF4" wp14:editId="424BD05E">
                <wp:simplePos x="0" y="0"/>
                <wp:positionH relativeFrom="column">
                  <wp:posOffset>833755</wp:posOffset>
                </wp:positionH>
                <wp:positionV relativeFrom="paragraph">
                  <wp:posOffset>1188085</wp:posOffset>
                </wp:positionV>
                <wp:extent cx="2638425" cy="619125"/>
                <wp:effectExtent l="0" t="0" r="0" b="9525"/>
                <wp:wrapNone/>
                <wp:docPr id="1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28CF" w:rsidRPr="007F28CF" w:rsidRDefault="00A13886" w:rsidP="001D5598">
                            <w:pPr>
                              <w:pStyle w:val="CDDate"/>
                              <w:rPr>
                                <w:rFonts w:ascii="Adobe Gothic Std B" w:eastAsia="Adobe Gothic Std B" w:hAnsi="Adobe Gothic Std B"/>
                                <w:i w:val="0"/>
                                <w:caps/>
                                <w:spacing w:val="20"/>
                                <w:sz w:val="22"/>
                              </w:rPr>
                            </w:pPr>
                            <w:sdt>
                              <w:sdtPr>
                                <w:rPr>
                                  <w:rFonts w:ascii="Adobe Gothic Std B" w:eastAsia="Adobe Gothic Std B" w:hAnsi="Adobe Gothic Std B" w:cs="Times New Roman"/>
                                  <w:b/>
                                  <w:i w:val="0"/>
                                  <w:sz w:val="22"/>
                                </w:rPr>
                                <w:alias w:val="Title"/>
                                <w:id w:val="191404797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="Adobe Gothic Std B" w:eastAsia="Adobe Gothic Std B" w:hAnsi="Adobe Gothic Std B" w:cs="Times New Roman"/>
                                    <w:b/>
                                    <w:i w:val="0"/>
                                    <w:sz w:val="22"/>
                                  </w:rPr>
                                  <w:t>Period Covered:</w:t>
                                </w:r>
                              </w:sdtContent>
                            </w:sdt>
                          </w:p>
                          <w:p w:rsidR="007F28CF" w:rsidRPr="007F28CF" w:rsidRDefault="007F28CF" w:rsidP="001D5598">
                            <w:pPr>
                              <w:pStyle w:val="CDDate"/>
                              <w:rPr>
                                <w:rFonts w:ascii="Adobe Gothic Std B" w:eastAsia="Adobe Gothic Std B" w:hAnsi="Adobe Gothic Std B"/>
                                <w:i w:val="0"/>
                                <w:caps/>
                                <w:spacing w:val="20"/>
                                <w:sz w:val="22"/>
                              </w:rPr>
                            </w:pPr>
                            <w:r w:rsidRPr="007F28CF">
                              <w:rPr>
                                <w:rFonts w:ascii="Adobe Gothic Std B" w:eastAsia="Adobe Gothic Std B" w:hAnsi="Adobe Gothic Std B"/>
                                <w:i w:val="0"/>
                                <w:caps/>
                                <w:spacing w:val="20"/>
                                <w:sz w:val="22"/>
                              </w:rPr>
                              <w:t>12/31/2018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14BF4" id="_x0000_s1033" type="#_x0000_t202" style="position:absolute;left:0;text-align:left;margin-left:65.65pt;margin-top:93.55pt;width:207.75pt;height:48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" filled="f" stroked="f">
                <v:textbox>
                  <w:txbxContent>
                    <w:p w:rsidR="007F28CF" w:rsidRPr="007F28CF" w:rsidRDefault="00A13886" w:rsidP="001D5598">
                      <w:pPr>
                        <w:pStyle w:val="CDDate"/>
                        <w:rPr>
                          <w:rFonts w:ascii="Adobe Gothic Std B" w:eastAsia="Adobe Gothic Std B" w:hAnsi="Adobe Gothic Std B"/>
                          <w:i w:val="0"/>
                          <w:caps/>
                          <w:spacing w:val="20"/>
                          <w:sz w:val="22"/>
                        </w:rPr>
                      </w:pPr>
                      <w:sdt>
                        <w:sdtPr>
                          <w:rPr>
                            <w:rFonts w:ascii="Adobe Gothic Std B" w:eastAsia="Adobe Gothic Std B" w:hAnsi="Adobe Gothic Std B" w:cs="Times New Roman"/>
                            <w:b/>
                            <w:i w:val="0"/>
                            <w:sz w:val="22"/>
                          </w:rPr>
                          <w:alias w:val="Title"/>
                          <w:id w:val="1914047970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="Adobe Gothic Std B" w:eastAsia="Adobe Gothic Std B" w:hAnsi="Adobe Gothic Std B" w:cs="Times New Roman"/>
                              <w:b/>
                              <w:i w:val="0"/>
                              <w:sz w:val="22"/>
                            </w:rPr>
                            <w:t>Period Covered:</w:t>
                          </w:r>
                        </w:sdtContent>
                      </w:sdt>
                    </w:p>
                    <w:p w:rsidR="007F28CF" w:rsidRPr="007F28CF" w:rsidRDefault="007F28CF" w:rsidP="001D5598">
                      <w:pPr>
                        <w:pStyle w:val="CDDate"/>
                        <w:rPr>
                          <w:rFonts w:ascii="Adobe Gothic Std B" w:eastAsia="Adobe Gothic Std B" w:hAnsi="Adobe Gothic Std B"/>
                          <w:i w:val="0"/>
                          <w:caps/>
                          <w:spacing w:val="20"/>
                          <w:sz w:val="22"/>
                        </w:rPr>
                      </w:pPr>
                      <w:r w:rsidRPr="007F28CF">
                        <w:rPr>
                          <w:rFonts w:ascii="Adobe Gothic Std B" w:eastAsia="Adobe Gothic Std B" w:hAnsi="Adobe Gothic Std B"/>
                          <w:i w:val="0"/>
                          <w:caps/>
                          <w:spacing w:val="20"/>
                          <w:sz w:val="22"/>
                        </w:rPr>
                        <w:t>12/31/2018</w:t>
                      </w:r>
                    </w:p>
                  </w:txbxContent>
                </v:textbox>
              </v:shape>
            </w:pict>
          </mc:Fallback>
        </mc:AlternateContent>
      </w:r>
      <w:r w:rsidR="007F28CF"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725CEFD6" wp14:editId="7269DF3F">
                <wp:simplePos x="0" y="0"/>
                <wp:positionH relativeFrom="column">
                  <wp:posOffset>932815</wp:posOffset>
                </wp:positionH>
                <wp:positionV relativeFrom="paragraph">
                  <wp:posOffset>-351155</wp:posOffset>
                </wp:positionV>
                <wp:extent cx="4022090" cy="4022090"/>
                <wp:effectExtent l="18415" t="13335" r="17145" b="12700"/>
                <wp:wrapNone/>
                <wp:docPr id="13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2090" cy="402209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D00BFC" id="Oval 37" o:spid="_x0000_s1026" style="position:absolute;margin-left:73.45pt;margin-top:-27.65pt;width:316.7pt;height:316.7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" filled="f" strokecolor="white [3212]" strokeweight="1.5pt"/>
            </w:pict>
          </mc:Fallback>
        </mc:AlternateContent>
      </w:r>
      <w:bookmarkStart w:id="0" w:name="_GoBack"/>
      <w:r w:rsidR="00DD0DEC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8E6BCEB" wp14:editId="46EA8239">
                <wp:simplePos x="0" y="0"/>
                <wp:positionH relativeFrom="column">
                  <wp:posOffset>673100</wp:posOffset>
                </wp:positionH>
                <wp:positionV relativeFrom="paragraph">
                  <wp:posOffset>-446405</wp:posOffset>
                </wp:positionV>
                <wp:extent cx="4114800" cy="4114800"/>
                <wp:effectExtent l="16510" t="20320" r="21590" b="17780"/>
                <wp:wrapNone/>
                <wp:docPr id="7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93CDDC"/>
                            </a:gs>
                            <a:gs pos="5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100000">
                              <a:srgbClr val="93CDDC"/>
                            </a:gs>
                          </a:gsLst>
                          <a:lin ang="2700000" scaled="1"/>
                        </a:gradFill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AC74F6" id="Oval 2" o:spid="_x0000_s1026" style="position:absolute;margin-left:53pt;margin-top:-35.15pt;width:324pt;height:324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" fillcolor="#93cddc" strokecolor="#969696" strokeweight="2.25pt">
                <v:fill color2="#c4d6a0 [1942]" rotate="t" angle="45" focus="50%" type="gradient"/>
              </v:oval>
            </w:pict>
          </mc:Fallback>
        </mc:AlternateContent>
      </w:r>
      <w:bookmarkEnd w:id="0"/>
      <w:r w:rsidR="00FC13DD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62A6737D" wp14:editId="26A96924">
                <wp:simplePos x="0" y="0"/>
                <wp:positionH relativeFrom="column">
                  <wp:posOffset>673735</wp:posOffset>
                </wp:positionH>
                <wp:positionV relativeFrom="paragraph">
                  <wp:posOffset>4248150</wp:posOffset>
                </wp:positionV>
                <wp:extent cx="4114800" cy="4114800"/>
                <wp:effectExtent l="16510" t="19050" r="21590" b="19050"/>
                <wp:wrapNone/>
                <wp:docPr id="6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chemeClr val="accent5">
                                      <a:lumMod val="100000"/>
                                      <a:lumOff val="0"/>
                                      <a:alpha val="50000"/>
                                    </a:schemeClr>
                                  </a:gs>
                                  <a:gs pos="50000">
                                    <a:srgbClr val="FFFFFF">
                                      <a:alpha val="50000"/>
                                    </a:srgbClr>
                                  </a:gs>
                                  <a:gs pos="100000">
                                    <a:schemeClr val="accent5">
                                      <a:lumMod val="100000"/>
                                      <a:lumOff val="0"/>
                                      <a:alpha val="50000"/>
                                    </a:schemeClr>
                                  </a:gs>
                                </a:gsLst>
                                <a:lin ang="2700000" scaled="1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D0E835" id="Oval 47" o:spid="_x0000_s1026" style="position:absolute;margin-left:53.05pt;margin-top:334.5pt;width:324pt;height:324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" filled="f" fillcolor="#4bacc6 [3208]" strokecolor="#969696" strokeweight="2.25pt">
                <v:fill opacity=".5" o:opacity2=".5" rotate="t" angle="45" focus="50%" type="gradient"/>
              </v:oval>
            </w:pict>
          </mc:Fallback>
        </mc:AlternateContent>
      </w:r>
      <w:r w:rsidR="001100BE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4C333EAD" wp14:editId="64F86051">
                <wp:simplePos x="0" y="0"/>
                <wp:positionH relativeFrom="column">
                  <wp:posOffset>932815</wp:posOffset>
                </wp:positionH>
                <wp:positionV relativeFrom="paragraph">
                  <wp:posOffset>4431665</wp:posOffset>
                </wp:positionV>
                <wp:extent cx="3866515" cy="3866515"/>
                <wp:effectExtent l="8890" t="12065" r="10795" b="7620"/>
                <wp:wrapNone/>
                <wp:docPr id="12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66515" cy="386651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6AA0AE25" id="Oval 46" o:spid="_x0000_s1026" style="position:absolute;margin-left:73.45pt;margin-top:348.95pt;width:304.45pt;height:304.4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" filled="f" strokecolor="white [3212]"/>
            </w:pict>
          </mc:Fallback>
        </mc:AlternateContent>
      </w:r>
      <w:r w:rsidR="001100BE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2793EBBA" wp14:editId="70C7126A">
                <wp:simplePos x="0" y="0"/>
                <wp:positionH relativeFrom="column">
                  <wp:posOffset>780415</wp:posOffset>
                </wp:positionH>
                <wp:positionV relativeFrom="paragraph">
                  <wp:posOffset>4279265</wp:posOffset>
                </wp:positionV>
                <wp:extent cx="4022090" cy="4022090"/>
                <wp:effectExtent l="18415" t="12065" r="17145" b="13970"/>
                <wp:wrapNone/>
                <wp:docPr id="11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2090" cy="402209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3FA15917" id="Oval 42" o:spid="_x0000_s1026" style="position:absolute;margin-left:61.45pt;margin-top:336.95pt;width:316.7pt;height:316.7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" filled="f" strokecolor="white [3212]" strokeweight="1.5pt"/>
            </w:pict>
          </mc:Fallback>
        </mc:AlternateContent>
      </w:r>
      <w:r w:rsidR="001100BE"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201A502A" wp14:editId="2C822537">
                <wp:simplePos x="0" y="0"/>
                <wp:positionH relativeFrom="column">
                  <wp:posOffset>932815</wp:posOffset>
                </wp:positionH>
                <wp:positionV relativeFrom="paragraph">
                  <wp:posOffset>-300990</wp:posOffset>
                </wp:positionV>
                <wp:extent cx="3866515" cy="3866515"/>
                <wp:effectExtent l="8890" t="13335" r="10795" b="6350"/>
                <wp:wrapNone/>
                <wp:docPr id="10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66515" cy="386651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3391C71A" id="Oval 38" o:spid="_x0000_s1026" style="position:absolute;margin-left:73.45pt;margin-top:-23.7pt;width:304.45pt;height:304.45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" filled="f" strokecolor="white [3212]"/>
            </w:pict>
          </mc:Fallback>
        </mc:AlternateContent>
      </w:r>
      <w:r w:rsidR="001100BE"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2833A595" wp14:editId="60641BE5">
                <wp:simplePos x="0" y="0"/>
                <wp:positionH relativeFrom="column">
                  <wp:posOffset>673735</wp:posOffset>
                </wp:positionH>
                <wp:positionV relativeFrom="paragraph">
                  <wp:posOffset>-446405</wp:posOffset>
                </wp:positionV>
                <wp:extent cx="4114800" cy="4114800"/>
                <wp:effectExtent l="16510" t="20320" r="21590" b="17780"/>
                <wp:wrapNone/>
                <wp:docPr id="9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chemeClr val="accent5">
                                      <a:lumMod val="100000"/>
                                      <a:lumOff val="0"/>
                                      <a:alpha val="50000"/>
                                    </a:schemeClr>
                                  </a:gs>
                                  <a:gs pos="50000">
                                    <a:srgbClr val="FFFFFF">
                                      <a:alpha val="50000"/>
                                    </a:srgbClr>
                                  </a:gs>
                                  <a:gs pos="100000">
                                    <a:schemeClr val="accent5">
                                      <a:lumMod val="100000"/>
                                      <a:lumOff val="0"/>
                                      <a:alpha val="50000"/>
                                    </a:schemeClr>
                                  </a:gs>
                                </a:gsLst>
                                <a:lin ang="2700000" scaled="1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2ECE74E9" id="Oval 17" o:spid="_x0000_s1026" style="position:absolute;margin-left:53.05pt;margin-top:-35.15pt;width:324pt;height:324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" filled="f" fillcolor="#4bacc6 [3208]" strokecolor="#969696" strokeweight="2.25pt">
                <v:fill opacity=".5" o:opacity2=".5" rotate="t" angle="45" focus="50%" type="gradient"/>
              </v:oval>
            </w:pict>
          </mc:Fallback>
        </mc:AlternateContent>
      </w:r>
      <w:r w:rsidR="001100BE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C3410FC" wp14:editId="647C66F1">
                <wp:simplePos x="0" y="0"/>
                <wp:positionH relativeFrom="column">
                  <wp:posOffset>1988185</wp:posOffset>
                </wp:positionH>
                <wp:positionV relativeFrom="paragraph">
                  <wp:posOffset>862965</wp:posOffset>
                </wp:positionV>
                <wp:extent cx="1481455" cy="1481455"/>
                <wp:effectExtent l="16510" t="15240" r="16510" b="17780"/>
                <wp:wrapNone/>
                <wp:docPr id="8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1455" cy="14814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774294" id="Oval 3" o:spid="_x0000_s1026" style="position:absolute;margin-left:156.55pt;margin-top:67.95pt;width:116.65pt;height:116.65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" fillcolor="white [3212]" strokecolor="#969696" strokeweight="2.25pt"/>
            </w:pict>
          </mc:Fallback>
        </mc:AlternateContent>
      </w:r>
      <w:r w:rsidR="001100BE"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0F82BE22" wp14:editId="25C4E10A">
                <wp:simplePos x="0" y="0"/>
                <wp:positionH relativeFrom="column">
                  <wp:posOffset>1988185</wp:posOffset>
                </wp:positionH>
                <wp:positionV relativeFrom="paragraph">
                  <wp:posOffset>5595620</wp:posOffset>
                </wp:positionV>
                <wp:extent cx="1481455" cy="1481455"/>
                <wp:effectExtent l="16510" t="23495" r="16510" b="19050"/>
                <wp:wrapNone/>
                <wp:docPr id="5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1455" cy="14814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26D624C0" id="Oval 45" o:spid="_x0000_s1026" style="position:absolute;margin-left:156.55pt;margin-top:440.6pt;width:116.65pt;height:116.6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" fillcolor="white [3212]" strokecolor="#969696" strokeweight="2.25pt"/>
            </w:pict>
          </mc:Fallback>
        </mc:AlternateContent>
      </w:r>
      <w:r w:rsidR="001100BE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9DBD426" wp14:editId="41668F58">
                <wp:simplePos x="0" y="0"/>
                <wp:positionH relativeFrom="column">
                  <wp:posOffset>673735</wp:posOffset>
                </wp:positionH>
                <wp:positionV relativeFrom="paragraph">
                  <wp:posOffset>4286250</wp:posOffset>
                </wp:positionV>
                <wp:extent cx="4114800" cy="4114800"/>
                <wp:effectExtent l="16510" t="19050" r="21590" b="19050"/>
                <wp:wrapNone/>
                <wp:docPr id="4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rgbClr val="F9C499"/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2700000" scaled="1"/>
                        </a:gradFill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4F9064E4" id="Oval 41" o:spid="_x0000_s1026" style="position:absolute;margin-left:53.05pt;margin-top:337.5pt;width:324pt;height:324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" fillcolor="#b2a3c6 [1943]" strokecolor="#969696" strokeweight="2.25pt">
                <v:fill color2="#f9c499" rotate="t" angle="45" focus="50%" type="gradient"/>
              </v:oval>
            </w:pict>
          </mc:Fallback>
        </mc:AlternateContent>
      </w:r>
      <w:r w:rsidR="001100BE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69C6D26" wp14:editId="3A13F225">
                <wp:simplePos x="0" y="0"/>
                <wp:positionH relativeFrom="column">
                  <wp:posOffset>1988185</wp:posOffset>
                </wp:positionH>
                <wp:positionV relativeFrom="paragraph">
                  <wp:posOffset>5595620</wp:posOffset>
                </wp:positionV>
                <wp:extent cx="1481455" cy="1481455"/>
                <wp:effectExtent l="16510" t="23495" r="16510" b="19050"/>
                <wp:wrapNone/>
                <wp:docPr id="3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1455" cy="14814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627BCC1D" id="Oval 35" o:spid="_x0000_s1026" style="position:absolute;margin-left:156.55pt;margin-top:440.6pt;width:116.65pt;height:116.6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" fillcolor="white [3212]" strokecolor="#969696" strokeweight="2.25pt"/>
            </w:pict>
          </mc:Fallback>
        </mc:AlternateContent>
      </w:r>
      <w:r w:rsidR="001100BE">
        <w:rPr>
          <w:noProof/>
        </w:rPr>
        <mc:AlternateContent>
          <mc:Choice Requires="wps">
            <w:drawing>
              <wp:anchor distT="0" distB="0" distL="114300" distR="114300" simplePos="0" relativeHeight="251667455" behindDoc="1" locked="0" layoutInCell="1" allowOverlap="1" wp14:anchorId="2A3D36C8" wp14:editId="096B591F">
                <wp:simplePos x="0" y="0"/>
                <wp:positionH relativeFrom="column">
                  <wp:posOffset>673735</wp:posOffset>
                </wp:positionH>
                <wp:positionV relativeFrom="paragraph">
                  <wp:posOffset>4286250</wp:posOffset>
                </wp:positionV>
                <wp:extent cx="4114800" cy="4114800"/>
                <wp:effectExtent l="16510" t="19050" r="21590" b="19050"/>
                <wp:wrapNone/>
                <wp:docPr id="2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chemeClr val="accent5">
                                      <a:lumMod val="100000"/>
                                      <a:lumOff val="0"/>
                                      <a:alpha val="50000"/>
                                    </a:schemeClr>
                                  </a:gs>
                                  <a:gs pos="50000">
                                    <a:srgbClr val="FFFFFF">
                                      <a:alpha val="50000"/>
                                    </a:srgbClr>
                                  </a:gs>
                                  <a:gs pos="100000">
                                    <a:schemeClr val="accent5">
                                      <a:lumMod val="100000"/>
                                      <a:lumOff val="0"/>
                                      <a:alpha val="50000"/>
                                    </a:schemeClr>
                                  </a:gs>
                                </a:gsLst>
                                <a:lin ang="2700000" scaled="1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39374024" id="Oval 34" o:spid="_x0000_s1026" style="position:absolute;margin-left:53.05pt;margin-top:337.5pt;width:324pt;height:324pt;z-index:-2516490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" filled="f" fillcolor="#4bacc6 [3208]" strokecolor="#969696" strokeweight="2.25pt">
                <v:fill opacity=".5" o:opacity2=".5" rotate="t" angle="45" focus="50%" type="gradient"/>
              </v:oval>
            </w:pict>
          </mc:Fallback>
        </mc:AlternateContent>
      </w:r>
      <w:r w:rsidR="001100B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5742E9" wp14:editId="46AEE286">
                <wp:simplePos x="0" y="0"/>
                <wp:positionH relativeFrom="column">
                  <wp:posOffset>1987550</wp:posOffset>
                </wp:positionH>
                <wp:positionV relativeFrom="paragraph">
                  <wp:posOffset>5594985</wp:posOffset>
                </wp:positionV>
                <wp:extent cx="1481455" cy="1481455"/>
                <wp:effectExtent l="15875" t="22860" r="17145" b="19685"/>
                <wp:wrapNone/>
                <wp:docPr id="1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1455" cy="14814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63474123" id="Oval 9" o:spid="_x0000_s1026" style="position:absolute;margin-left:156.5pt;margin-top:440.55pt;width:116.65pt;height:11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" fillcolor="white [3212]" strokecolor="#969696" strokeweight="2.25pt"/>
            </w:pict>
          </mc:Fallback>
        </mc:AlternateContent>
      </w:r>
      <w:r w:rsidR="00172D89">
        <w:t xml:space="preserve"> </w:t>
      </w:r>
    </w:p>
    <w:sectPr w:rsidR="00281E3F" w:rsidSect="00A62C1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BC162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586E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B40CA7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82DA68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A37"/>
    <w:rsid w:val="00015ABF"/>
    <w:rsid w:val="000335D5"/>
    <w:rsid w:val="00086653"/>
    <w:rsid w:val="001100BE"/>
    <w:rsid w:val="00161A37"/>
    <w:rsid w:val="00172D89"/>
    <w:rsid w:val="001D5598"/>
    <w:rsid w:val="001F25CA"/>
    <w:rsid w:val="002159EF"/>
    <w:rsid w:val="00275461"/>
    <w:rsid w:val="00281E3F"/>
    <w:rsid w:val="002D6155"/>
    <w:rsid w:val="002F78A6"/>
    <w:rsid w:val="0035061C"/>
    <w:rsid w:val="00431787"/>
    <w:rsid w:val="00493673"/>
    <w:rsid w:val="004A4A11"/>
    <w:rsid w:val="004C783A"/>
    <w:rsid w:val="00515696"/>
    <w:rsid w:val="005C3253"/>
    <w:rsid w:val="005E5AFD"/>
    <w:rsid w:val="00602620"/>
    <w:rsid w:val="006B1BE2"/>
    <w:rsid w:val="007207FB"/>
    <w:rsid w:val="007B7536"/>
    <w:rsid w:val="007D5D47"/>
    <w:rsid w:val="007F28CF"/>
    <w:rsid w:val="00805DA8"/>
    <w:rsid w:val="008C4E25"/>
    <w:rsid w:val="008D142D"/>
    <w:rsid w:val="00920826"/>
    <w:rsid w:val="009F415B"/>
    <w:rsid w:val="00A13886"/>
    <w:rsid w:val="00A62C15"/>
    <w:rsid w:val="00AA5326"/>
    <w:rsid w:val="00B020F1"/>
    <w:rsid w:val="00B36298"/>
    <w:rsid w:val="00BC49F7"/>
    <w:rsid w:val="00BF322A"/>
    <w:rsid w:val="00DD0DEC"/>
    <w:rsid w:val="00E1546C"/>
    <w:rsid w:val="00ED55DB"/>
    <w:rsid w:val="00F43277"/>
    <w:rsid w:val="00F95BCE"/>
    <w:rsid w:val="00FC13DD"/>
    <w:rsid w:val="00FF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20D5364D-C331-4A36-8A6E-ACC5A680B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outlineLvl w:val="0"/>
    </w:pPr>
    <w:rPr>
      <w:rFonts w:asciiTheme="majorHAnsi" w:hAnsiTheme="majorHAnsi"/>
      <w:caps/>
      <w:spacing w:val="2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hAnsiTheme="majorHAnsi"/>
      <w:caps/>
      <w:spacing w:val="20"/>
      <w:sz w:val="36"/>
    </w:rPr>
  </w:style>
  <w:style w:type="paragraph" w:customStyle="1" w:styleId="CDDate">
    <w:name w:val="CD Date"/>
    <w:basedOn w:val="Normal"/>
    <w:qFormat/>
    <w:rPr>
      <w:i/>
      <w:sz w:val="20"/>
    </w:rPr>
  </w:style>
  <w:style w:type="paragraph" w:customStyle="1" w:styleId="Description">
    <w:name w:val="Description"/>
    <w:basedOn w:val="Normal"/>
    <w:qFormat/>
    <w:pPr>
      <w:spacing w:line="264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DTitle">
    <w:name w:val="CD Title"/>
    <w:basedOn w:val="Normal"/>
    <w:qFormat/>
    <w:pPr>
      <w:outlineLvl w:val="0"/>
    </w:pPr>
    <w:rPr>
      <w:rFonts w:asciiTheme="majorHAnsi" w:hAnsiTheme="majorHAnsi"/>
      <w:caps/>
      <w:spacing w:val="2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esInvoice\AppData\Roaming\Microsoft\Templates\CD%20or%20DVD%20face%20labels%20(2%20per%20pag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80"/>
    <w:rsid w:val="00024E4A"/>
    <w:rsid w:val="000E6E7B"/>
    <w:rsid w:val="00162184"/>
    <w:rsid w:val="001656AF"/>
    <w:rsid w:val="007341F0"/>
    <w:rsid w:val="0073579C"/>
    <w:rsid w:val="00792A42"/>
    <w:rsid w:val="00815393"/>
    <w:rsid w:val="0087653B"/>
    <w:rsid w:val="009A0B80"/>
    <w:rsid w:val="00BE3D38"/>
    <w:rsid w:val="00C100EF"/>
    <w:rsid w:val="00C46967"/>
    <w:rsid w:val="00C52D9B"/>
    <w:rsid w:val="00CE2DA8"/>
    <w:rsid w:val="00E51DCC"/>
    <w:rsid w:val="00E74912"/>
    <w:rsid w:val="00F1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2A42"/>
    <w:rPr>
      <w:color w:val="808080"/>
    </w:rPr>
  </w:style>
  <w:style w:type="paragraph" w:customStyle="1" w:styleId="60CD3E61163D455AA5687F45F46CAA9D">
    <w:name w:val="60CD3E61163D455AA5687F45F46CAA9D"/>
  </w:style>
  <w:style w:type="paragraph" w:customStyle="1" w:styleId="831C40D2CB3E4683BA84857BE4FD5E75">
    <w:name w:val="831C40D2CB3E4683BA84857BE4FD5E75"/>
  </w:style>
  <w:style w:type="paragraph" w:customStyle="1" w:styleId="C4B437C77EAC4B4CB7AC508EFEF0E377">
    <w:name w:val="C4B437C77EAC4B4CB7AC508EFEF0E377"/>
  </w:style>
  <w:style w:type="paragraph" w:customStyle="1" w:styleId="97FB257563E44A20A087CCB1648ADDB7">
    <w:name w:val="97FB257563E44A20A087CCB1648ADDB7"/>
  </w:style>
  <w:style w:type="paragraph" w:customStyle="1" w:styleId="D6CB02906A9343128EAA4CB068D57488">
    <w:name w:val="D6CB02906A9343128EAA4CB068D57488"/>
  </w:style>
  <w:style w:type="paragraph" w:customStyle="1" w:styleId="C437C93BA88543FC8820E2230154DD6A">
    <w:name w:val="C437C93BA88543FC8820E2230154DD6A"/>
  </w:style>
  <w:style w:type="paragraph" w:customStyle="1" w:styleId="3546415CDC2B4F18A62B2416C20F30A4">
    <w:name w:val="3546415CDC2B4F18A62B2416C20F30A4"/>
    <w:rsid w:val="009A0B80"/>
  </w:style>
  <w:style w:type="paragraph" w:customStyle="1" w:styleId="4F4ED89C85E840BFB7C7207687D4C435">
    <w:name w:val="4F4ED89C85E840BFB7C7207687D4C435"/>
    <w:rsid w:val="009A0B80"/>
  </w:style>
  <w:style w:type="paragraph" w:customStyle="1" w:styleId="1E3A655A173E4E58845D767134CFF618">
    <w:name w:val="1E3A655A173E4E58845D767134CFF618"/>
    <w:rsid w:val="00792A42"/>
    <w:rPr>
      <w:lang w:val="en-US" w:eastAsia="en-US"/>
    </w:rPr>
  </w:style>
  <w:style w:type="paragraph" w:customStyle="1" w:styleId="9132920516964DD785541F2DE0D0CA8E">
    <w:name w:val="9132920516964DD785541F2DE0D0CA8E"/>
    <w:rsid w:val="00792A42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Deluxe">
      <a:maj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2015-09-24T00:00:00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microsoft.com/office/word/2004/10/bibliography" xmlns="http://schemas.microsoft.com/office/word/2004/10/bibliography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0BF43C-B6B7-465E-BE28-D891180041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20179A-9725-4457-BB73-7D4E4A6E0E48}">
  <ds:schemaRefs>
    <ds:schemaRef ds:uri="http://schemas.microsoft.com/office/word/2004/10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CD or DVD face labels (2 per page)</Template>
  <TotalTime>81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ELLAINE B. OCAMPO</vt:lpstr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Period Covered:</dc:title>
  <dc:subject/>
  <dc:creator>SalesInvoice</dc:creator>
  <cp:keywords/>
  <cp:lastModifiedBy>Gerard Singian</cp:lastModifiedBy>
  <cp:revision>3</cp:revision>
  <cp:lastPrinted>2019-02-26T05:56:00Z</cp:lastPrinted>
  <dcterms:created xsi:type="dcterms:W3CDTF">2019-01-15T03:16:00Z</dcterms:created>
  <dcterms:modified xsi:type="dcterms:W3CDTF">2019-02-26T05:57:00Z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TC101695589990</vt:lpwstr>
  </property>
</Properties>
</file>