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2A0" w:rsidRPr="009A1CF4" w:rsidRDefault="002F32A0" w:rsidP="00E3737F">
      <w:pPr>
        <w:pStyle w:val="Title"/>
      </w:pPr>
      <w:r w:rsidRPr="00D35828">
        <w:t>Lab - Search for BIOS or UEFI Firmware Updates</w:t>
      </w:r>
    </w:p>
    <w:p w:rsidR="002F32A0" w:rsidRPr="000D5DF2" w:rsidRDefault="002F32A0" w:rsidP="002F32A0">
      <w:pPr>
        <w:pStyle w:val="Heading1"/>
        <w:numPr>
          <w:ilvl w:val="0"/>
          <w:numId w:val="3"/>
        </w:numPr>
        <w:rPr>
          <w:bCs w:val="0"/>
        </w:rPr>
      </w:pPr>
      <w:r w:rsidRPr="000D5DF2">
        <w:t>Introduction</w:t>
      </w:r>
    </w:p>
    <w:p w:rsidR="002F32A0" w:rsidRPr="000D5DF2" w:rsidRDefault="002F32A0" w:rsidP="002F32A0">
      <w:pPr>
        <w:pStyle w:val="BodyTextL25"/>
      </w:pPr>
      <w:r w:rsidRPr="000D5DF2">
        <w:t>In this lab, you will identify the current BIOS</w:t>
      </w:r>
      <w:r>
        <w:t xml:space="preserve"> or UEFI</w:t>
      </w:r>
      <w:r w:rsidRPr="000D5DF2">
        <w:t xml:space="preserve"> version, and then search for BIOS</w:t>
      </w:r>
      <w:r>
        <w:t xml:space="preserve"> or UEFI</w:t>
      </w:r>
      <w:r w:rsidRPr="000D5DF2">
        <w:t xml:space="preserve"> update files.</w:t>
      </w:r>
    </w:p>
    <w:p w:rsidR="002F32A0" w:rsidRPr="000D5DF2" w:rsidRDefault="002F32A0" w:rsidP="002F32A0">
      <w:pPr>
        <w:pStyle w:val="Heading1"/>
        <w:numPr>
          <w:ilvl w:val="0"/>
          <w:numId w:val="3"/>
        </w:numPr>
      </w:pPr>
      <w:r w:rsidRPr="000D5DF2">
        <w:t>Recommended Equipment</w:t>
      </w:r>
    </w:p>
    <w:p w:rsidR="002F32A0" w:rsidRPr="000D5DF2" w:rsidRDefault="002F32A0" w:rsidP="002F32A0">
      <w:pPr>
        <w:pStyle w:val="Bulletlevel1"/>
        <w:spacing w:before="60" w:after="60" w:line="276" w:lineRule="auto"/>
      </w:pPr>
      <w:r>
        <w:t>Classroom computer with an operating system installed</w:t>
      </w:r>
    </w:p>
    <w:p w:rsidR="002F32A0" w:rsidRDefault="002F32A0" w:rsidP="002F32A0">
      <w:pPr>
        <w:pStyle w:val="Bulletlevel1"/>
        <w:spacing w:before="60" w:after="60" w:line="276" w:lineRule="auto"/>
      </w:pPr>
      <w:r w:rsidRPr="000D5DF2">
        <w:t>Internet access</w:t>
      </w:r>
    </w:p>
    <w:p w:rsidR="002F32A0" w:rsidRPr="000D5DF2" w:rsidRDefault="002F32A0" w:rsidP="002F32A0">
      <w:pPr>
        <w:pStyle w:val="Heading1"/>
        <w:numPr>
          <w:ilvl w:val="0"/>
          <w:numId w:val="3"/>
        </w:numPr>
      </w:pPr>
      <w:r>
        <w:t>Instructions</w:t>
      </w:r>
    </w:p>
    <w:p w:rsidR="002F32A0" w:rsidRPr="000D5DF2" w:rsidRDefault="002F32A0" w:rsidP="00DE3601">
      <w:pPr>
        <w:pStyle w:val="Heading2"/>
      </w:pPr>
      <w:r w:rsidRPr="000D5DF2">
        <w:t>Boot your computer.</w:t>
      </w:r>
    </w:p>
    <w:p w:rsidR="002F32A0" w:rsidRPr="000D5DF2" w:rsidRDefault="002F32A0" w:rsidP="00D63880">
      <w:pPr>
        <w:pStyle w:val="BodyTextL25"/>
        <w:keepNext/>
      </w:pPr>
      <w:r w:rsidRPr="000D5DF2">
        <w:t>During POST, BIOS information is displayed on the screen for a short period of time.</w:t>
      </w:r>
    </w:p>
    <w:p w:rsidR="00D63880" w:rsidRDefault="00D63880" w:rsidP="002F32A0">
      <w:pPr>
        <w:pStyle w:val="BodyTextL25"/>
      </w:pPr>
      <w:r w:rsidRPr="00D63880">
        <w:rPr>
          <w:noProof/>
          <w:lang w:val="en-PH" w:eastAsia="en-PH"/>
        </w:rPr>
        <w:drawing>
          <wp:inline distT="0" distB="0" distL="0" distR="0" wp14:anchorId="298961E5" wp14:editId="60807DFD">
            <wp:extent cx="6400800" cy="2081530"/>
            <wp:effectExtent l="0" t="0" r="0" b="0"/>
            <wp:docPr id="1" name="Picture 1" descr="Figure shows an example of the boot screen during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2081530"/>
                    </a:xfrm>
                    <a:prstGeom prst="rect">
                      <a:avLst/>
                    </a:prstGeom>
                  </pic:spPr>
                </pic:pic>
              </a:graphicData>
            </a:graphic>
          </wp:inline>
        </w:drawing>
      </w:r>
    </w:p>
    <w:p w:rsidR="002F32A0" w:rsidRPr="000D5DF2" w:rsidRDefault="002F32A0" w:rsidP="002F32A0">
      <w:pPr>
        <w:pStyle w:val="BodyTextL25"/>
      </w:pPr>
      <w:r w:rsidRPr="000D5DF2">
        <w:t>Do not log on to Windows.</w:t>
      </w:r>
    </w:p>
    <w:p w:rsidR="00D63880" w:rsidRDefault="00D63880" w:rsidP="00D63880">
      <w:pPr>
        <w:pStyle w:val="Heading4"/>
      </w:pPr>
      <w:r>
        <w:t>Question:</w:t>
      </w:r>
    </w:p>
    <w:p w:rsidR="002F32A0" w:rsidRDefault="002F32A0" w:rsidP="00D63880">
      <w:pPr>
        <w:pStyle w:val="BodyTextL25"/>
        <w:keepNext/>
      </w:pPr>
      <w:r w:rsidRPr="000D5DF2">
        <w:t>What key or combination of keys is used to run Setup on your computer?</w:t>
      </w:r>
    </w:p>
    <w:p w:rsidR="002F32A0" w:rsidRPr="000D5DF2" w:rsidRDefault="005E19C0" w:rsidP="00D63880">
      <w:pPr>
        <w:pStyle w:val="AnswerLineL25"/>
      </w:pPr>
      <w:r>
        <w:t>F2 + Del</w:t>
      </w:r>
    </w:p>
    <w:p w:rsidR="002F32A0" w:rsidRPr="000D5DF2" w:rsidRDefault="002F32A0" w:rsidP="00DE3601">
      <w:pPr>
        <w:pStyle w:val="Heading2"/>
      </w:pPr>
      <w:r w:rsidRPr="000D5DF2">
        <w:t>Restart your computer and enter Setup.</w:t>
      </w:r>
    </w:p>
    <w:p w:rsidR="002F32A0" w:rsidRDefault="002F32A0" w:rsidP="002F32A0">
      <w:pPr>
        <w:pStyle w:val="BodyTextL25"/>
      </w:pPr>
      <w:r w:rsidRPr="000D5DF2">
        <w:t>The BIOS Setup Utility</w:t>
      </w:r>
      <w:r>
        <w:t xml:space="preserve"> or UEFI</w:t>
      </w:r>
      <w:r w:rsidRPr="000D5DF2">
        <w:t xml:space="preserve"> screen appears.</w:t>
      </w:r>
    </w:p>
    <w:p w:rsidR="00D63880" w:rsidRPr="000D5DF2" w:rsidRDefault="00D63880" w:rsidP="00D63880">
      <w:pPr>
        <w:pStyle w:val="Heading4"/>
      </w:pPr>
      <w:r>
        <w:t>Questions:</w:t>
      </w:r>
    </w:p>
    <w:p w:rsidR="002F32A0" w:rsidRPr="000D5DF2" w:rsidRDefault="002F32A0" w:rsidP="002F32A0">
      <w:pPr>
        <w:pStyle w:val="BodyTextL25"/>
        <w:keepNext/>
      </w:pPr>
      <w:r w:rsidRPr="000D5DF2">
        <w:t>Who is the manufacturer of the BIOS?</w:t>
      </w:r>
    </w:p>
    <w:p w:rsidR="00D63880" w:rsidRPr="000D5DF2" w:rsidRDefault="005E19C0" w:rsidP="00D63880">
      <w:pPr>
        <w:pStyle w:val="AnswerLineL25"/>
      </w:pPr>
      <w:r>
        <w:t xml:space="preserve">A320 PRO-VH </w:t>
      </w:r>
      <w:proofErr w:type="gramStart"/>
      <w:r>
        <w:t>PLUS(</w:t>
      </w:r>
      <w:proofErr w:type="gramEnd"/>
      <w:r>
        <w:t>MIS)</w:t>
      </w:r>
    </w:p>
    <w:p w:rsidR="002F32A0" w:rsidRPr="000D5DF2" w:rsidRDefault="002F32A0" w:rsidP="00D63880">
      <w:pPr>
        <w:pStyle w:val="BodyTextL25"/>
        <w:keepNext/>
      </w:pPr>
      <w:r w:rsidRPr="000D5DF2">
        <w:t>Which BIOS version is installed in your computer?</w:t>
      </w:r>
    </w:p>
    <w:p w:rsidR="00D63880" w:rsidRPr="000D5DF2" w:rsidRDefault="005E19C0" w:rsidP="00D63880">
      <w:pPr>
        <w:pStyle w:val="AnswerLineL25"/>
      </w:pPr>
      <w:r>
        <w:t>E7B07AMS.380</w:t>
      </w:r>
    </w:p>
    <w:p w:rsidR="002F32A0" w:rsidRDefault="002F32A0" w:rsidP="00DE3601">
      <w:pPr>
        <w:pStyle w:val="Heading2"/>
      </w:pPr>
      <w:r>
        <w:lastRenderedPageBreak/>
        <w:t>Search the Internet to find the most current version of BIOS for the motherboard.</w:t>
      </w:r>
    </w:p>
    <w:p w:rsidR="002F32A0" w:rsidRPr="00394957" w:rsidRDefault="002F32A0" w:rsidP="00D63880">
      <w:pPr>
        <w:pStyle w:val="BodyTextL25"/>
        <w:keepNext/>
      </w:pPr>
      <w:r>
        <w:t>Use the information from the previous step to search the Internet to find the most current version of the BIOS for the motherboard in your computer. The following screen is an example of the type of information you would look for to answer the questions below.</w:t>
      </w:r>
    </w:p>
    <w:p w:rsidR="002F32A0" w:rsidRDefault="002F32A0" w:rsidP="002F32A0">
      <w:pPr>
        <w:pStyle w:val="Visual"/>
      </w:pPr>
      <w:r>
        <w:rPr>
          <w:noProof/>
          <w:lang w:val="en-PH" w:eastAsia="en-PH"/>
        </w:rPr>
        <w:drawing>
          <wp:inline distT="0" distB="0" distL="0" distR="0" wp14:anchorId="1A98C138" wp14:editId="713945E7">
            <wp:extent cx="5943600" cy="4083685"/>
            <wp:effectExtent l="0" t="0" r="0" b="0"/>
            <wp:docPr id="5" name="Picture 5" descr="Figure shows an example of a motherboard manufacture's website where you can download BIOS software up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083685"/>
                    </a:xfrm>
                    <a:prstGeom prst="rect">
                      <a:avLst/>
                    </a:prstGeom>
                  </pic:spPr>
                </pic:pic>
              </a:graphicData>
            </a:graphic>
          </wp:inline>
        </w:drawing>
      </w:r>
    </w:p>
    <w:p w:rsidR="002F32A0" w:rsidRDefault="002F32A0" w:rsidP="002F32A0">
      <w:pPr>
        <w:pStyle w:val="BodyTextL25"/>
      </w:pPr>
      <w:r w:rsidRPr="00C55B91">
        <w:rPr>
          <w:b/>
        </w:rPr>
        <w:t>Caution:</w:t>
      </w:r>
      <w:r w:rsidRPr="00C55B91">
        <w:t xml:space="preserve"> </w:t>
      </w:r>
      <w:r>
        <w:t>Do not update your BIOS at this time.</w:t>
      </w:r>
    </w:p>
    <w:p w:rsidR="00D63880" w:rsidRPr="000D5DF2" w:rsidRDefault="00D63880" w:rsidP="00D63880">
      <w:pPr>
        <w:pStyle w:val="Heading4"/>
      </w:pPr>
      <w:r>
        <w:t>Questions:</w:t>
      </w:r>
    </w:p>
    <w:p w:rsidR="002F32A0" w:rsidRDefault="002F32A0" w:rsidP="002F32A0">
      <w:pPr>
        <w:pStyle w:val="BodyTextL25"/>
        <w:keepNext/>
      </w:pPr>
      <w:r w:rsidRPr="000D5DF2">
        <w:t xml:space="preserve">What is the current BIOS version available for the motherboard? </w:t>
      </w:r>
    </w:p>
    <w:p w:rsidR="00D63880" w:rsidRPr="000D5DF2" w:rsidRDefault="005E19C0" w:rsidP="00D63880">
      <w:pPr>
        <w:pStyle w:val="AnswerLineL25"/>
      </w:pPr>
      <w:r>
        <w:t>7C51v14</w:t>
      </w:r>
    </w:p>
    <w:p w:rsidR="002F32A0" w:rsidRPr="000D5DF2" w:rsidRDefault="002F32A0" w:rsidP="002F32A0">
      <w:pPr>
        <w:pStyle w:val="BodyTextL25"/>
        <w:keepNext/>
      </w:pPr>
      <w:r w:rsidRPr="000D5DF2">
        <w:t>What features, if any, have been added to the new BIOS version?</w:t>
      </w:r>
    </w:p>
    <w:p w:rsidR="00D63880" w:rsidRPr="000D5DF2" w:rsidRDefault="005E19C0" w:rsidP="00D63880">
      <w:pPr>
        <w:pStyle w:val="AnswerLineL25"/>
      </w:pPr>
      <w:r>
        <w:t>Support new audio device</w:t>
      </w:r>
    </w:p>
    <w:p w:rsidR="002F32A0" w:rsidRPr="000D5DF2" w:rsidRDefault="002F32A0" w:rsidP="00D63880">
      <w:pPr>
        <w:pStyle w:val="BodyTextL25"/>
        <w:keepNext/>
      </w:pPr>
      <w:r w:rsidRPr="000D5DF2">
        <w:t>What changes, if any, have been made to the new BIOS version to fix problems?</w:t>
      </w:r>
    </w:p>
    <w:p w:rsidR="00D63880" w:rsidRPr="000D5DF2" w:rsidRDefault="005E19C0" w:rsidP="00D63880">
      <w:pPr>
        <w:pStyle w:val="AnswerLineL25"/>
      </w:pPr>
      <w:r>
        <w:t>Enhancement of additional supported on the new devices</w:t>
      </w:r>
    </w:p>
    <w:p w:rsidR="002F32A0" w:rsidRPr="000D5DF2" w:rsidRDefault="002F32A0" w:rsidP="00D63880">
      <w:pPr>
        <w:pStyle w:val="BodyTextL25"/>
        <w:keepNext/>
      </w:pPr>
      <w:r w:rsidRPr="000D5DF2">
        <w:t>What are the instructions to update the new BIOS version?</w:t>
      </w:r>
    </w:p>
    <w:p w:rsidR="00D63880" w:rsidRPr="000D5DF2" w:rsidRDefault="005E19C0" w:rsidP="00D63880">
      <w:pPr>
        <w:pStyle w:val="AnswerLineL25"/>
      </w:pPr>
      <w:r>
        <w:t>PNP extract and installled</w:t>
      </w:r>
      <w:bookmarkStart w:id="0" w:name="_GoBack"/>
      <w:bookmarkEnd w:id="0"/>
    </w:p>
    <w:p w:rsidR="00E46AF2" w:rsidRPr="00E46AF2" w:rsidRDefault="00E46AF2" w:rsidP="00E46AF2">
      <w:pPr>
        <w:pStyle w:val="ConfigWindow"/>
      </w:pPr>
      <w:r w:rsidRPr="00E46AF2">
        <w:t>End of Document</w:t>
      </w:r>
    </w:p>
    <w:sectPr w:rsidR="00E46AF2" w:rsidRPr="00E46AF2" w:rsidSect="00882B63">
      <w:headerReference w:type="even" r:id="rId11"/>
      <w:headerReference w:type="default" r:id="rId12"/>
      <w:footerReference w:type="even" r:id="rId13"/>
      <w:footerReference w:type="default" r:id="rId14"/>
      <w:headerReference w:type="first" r:id="rId15"/>
      <w:footerReference w:type="first" r:id="rId16"/>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293" w:rsidRDefault="00CA1293" w:rsidP="00710659">
      <w:pPr>
        <w:spacing w:after="0" w:line="240" w:lineRule="auto"/>
      </w:pPr>
      <w:r>
        <w:separator/>
      </w:r>
    </w:p>
    <w:p w:rsidR="00CA1293" w:rsidRDefault="00CA1293"/>
  </w:endnote>
  <w:endnote w:type="continuationSeparator" w:id="0">
    <w:p w:rsidR="00CA1293" w:rsidRDefault="00CA1293" w:rsidP="00710659">
      <w:pPr>
        <w:spacing w:after="0" w:line="240" w:lineRule="auto"/>
      </w:pPr>
      <w:r>
        <w:continuationSeparator/>
      </w:r>
    </w:p>
    <w:p w:rsidR="00CA1293" w:rsidRDefault="00CA12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E5C" w:rsidRDefault="006D7E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rsidR="002F32A0">
      <w:t xml:space="preserve"> 2015</w:t>
    </w:r>
    <w:r>
      <w:t xml:space="preserve"> - </w:t>
    </w:r>
    <w:r>
      <w:fldChar w:fldCharType="begin"/>
    </w:r>
    <w:r>
      <w:instrText xml:space="preserve"> SAVEDATE  \@ "yyyy"  \* MERGEFORMAT </w:instrText>
    </w:r>
    <w:r>
      <w:fldChar w:fldCharType="separate"/>
    </w:r>
    <w:r w:rsidR="005E19C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E19C0">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E19C0">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rsidR="007E6402">
      <w:t xml:space="preserve"> </w:t>
    </w:r>
    <w:r w:rsidR="002F32A0">
      <w:t>2015</w:t>
    </w:r>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E19C0">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E19C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E19C0">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293" w:rsidRDefault="00CA1293" w:rsidP="00710659">
      <w:pPr>
        <w:spacing w:after="0" w:line="240" w:lineRule="auto"/>
      </w:pPr>
      <w:r>
        <w:separator/>
      </w:r>
    </w:p>
    <w:p w:rsidR="00CA1293" w:rsidRDefault="00CA1293"/>
  </w:footnote>
  <w:footnote w:type="continuationSeparator" w:id="0">
    <w:p w:rsidR="00CA1293" w:rsidRDefault="00CA1293" w:rsidP="00710659">
      <w:pPr>
        <w:spacing w:after="0" w:line="240" w:lineRule="auto"/>
      </w:pPr>
      <w:r>
        <w:continuationSeparator/>
      </w:r>
    </w:p>
    <w:p w:rsidR="00CA1293" w:rsidRDefault="00CA129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E5C" w:rsidRDefault="006D7E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2053459766"/>
      <w:placeholder>
        <w:docPart w:val="FB7F66B4B56E4F7DA3EFE5D86AAC39CD"/>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6D7E5C" w:rsidP="008402F2">
        <w:pPr>
          <w:pStyle w:val="PageHead"/>
        </w:pPr>
        <w:r>
          <w:t>Lab - Search for BIOS or UEFI Firmware Updates</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PH" w:eastAsia="en-PH"/>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BF8389A"/>
    <w:multiLevelType w:val="multilevel"/>
    <w:tmpl w:val="7398136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975C2FA8"/>
    <w:styleLink w:val="LabList"/>
    <w:lvl w:ilvl="0">
      <w:start w:val="1"/>
      <w:numFmt w:val="none"/>
      <w:pStyle w:val="Heading1"/>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num>
  <w:num w:numId="12">
    <w:abstractNumId w:val="3"/>
    <w:lvlOverride w:ilvl="2">
      <w:lvl w:ilvl="2">
        <w:start w:val="1"/>
        <w:numFmt w:val="lowerLetter"/>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3E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7A67"/>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D55B4"/>
    <w:rsid w:val="000E65F0"/>
    <w:rsid w:val="000F072C"/>
    <w:rsid w:val="000F2074"/>
    <w:rsid w:val="000F6743"/>
    <w:rsid w:val="001006C2"/>
    <w:rsid w:val="00101BE8"/>
    <w:rsid w:val="00103401"/>
    <w:rsid w:val="00103A44"/>
    <w:rsid w:val="00103D36"/>
    <w:rsid w:val="00107B2B"/>
    <w:rsid w:val="00112AC5"/>
    <w:rsid w:val="001133DD"/>
    <w:rsid w:val="00120CBE"/>
    <w:rsid w:val="00121BAE"/>
    <w:rsid w:val="00125806"/>
    <w:rsid w:val="001261C4"/>
    <w:rsid w:val="00130A20"/>
    <w:rsid w:val="001311F2"/>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27BD"/>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90C"/>
    <w:rsid w:val="002C1243"/>
    <w:rsid w:val="002C1815"/>
    <w:rsid w:val="002C475E"/>
    <w:rsid w:val="002C6AD6"/>
    <w:rsid w:val="002D6C2A"/>
    <w:rsid w:val="002D7A86"/>
    <w:rsid w:val="002F32A0"/>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913E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01EC"/>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0D19"/>
    <w:rsid w:val="005762B1"/>
    <w:rsid w:val="00580456"/>
    <w:rsid w:val="00580E73"/>
    <w:rsid w:val="00592329"/>
    <w:rsid w:val="00593386"/>
    <w:rsid w:val="00596998"/>
    <w:rsid w:val="0059790F"/>
    <w:rsid w:val="005A6E62"/>
    <w:rsid w:val="005B2FB3"/>
    <w:rsid w:val="005D2B29"/>
    <w:rsid w:val="005D354A"/>
    <w:rsid w:val="005D3E53"/>
    <w:rsid w:val="005D506C"/>
    <w:rsid w:val="005E19C0"/>
    <w:rsid w:val="005E3235"/>
    <w:rsid w:val="005E4176"/>
    <w:rsid w:val="005E4876"/>
    <w:rsid w:val="005E65B5"/>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D7E5C"/>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5FC"/>
    <w:rsid w:val="009A1CF4"/>
    <w:rsid w:val="009A37D7"/>
    <w:rsid w:val="009A4E17"/>
    <w:rsid w:val="009A6955"/>
    <w:rsid w:val="009B341C"/>
    <w:rsid w:val="009B5747"/>
    <w:rsid w:val="009C0B81"/>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77B29"/>
    <w:rsid w:val="00C8718B"/>
    <w:rsid w:val="00C872E4"/>
    <w:rsid w:val="00C878D9"/>
    <w:rsid w:val="00C90311"/>
    <w:rsid w:val="00C91C26"/>
    <w:rsid w:val="00CA1293"/>
    <w:rsid w:val="00CA2BB2"/>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3880"/>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0B4"/>
    <w:rsid w:val="00DB1C89"/>
    <w:rsid w:val="00DB3763"/>
    <w:rsid w:val="00DB4029"/>
    <w:rsid w:val="00DB5F4D"/>
    <w:rsid w:val="00DB66F2"/>
    <w:rsid w:val="00DB6DA5"/>
    <w:rsid w:val="00DC076B"/>
    <w:rsid w:val="00DC186F"/>
    <w:rsid w:val="00DC252F"/>
    <w:rsid w:val="00DC6050"/>
    <w:rsid w:val="00DD43EA"/>
    <w:rsid w:val="00DE3601"/>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737F"/>
    <w:rsid w:val="00E449D0"/>
    <w:rsid w:val="00E44A34"/>
    <w:rsid w:val="00E4506A"/>
    <w:rsid w:val="00E46AF2"/>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6DDF"/>
    <w:rsid w:val="00EB001B"/>
    <w:rsid w:val="00EB3082"/>
    <w:rsid w:val="00EB6C33"/>
    <w:rsid w:val="00EC6F6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52063"/>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E360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E3601"/>
    <w:pPr>
      <w:keepNext/>
      <w:keepLines/>
      <w:numPr>
        <w:numId w:val="5"/>
      </w:numPr>
      <w:spacing w:before="240" w:after="120"/>
      <w:outlineLvl w:val="0"/>
    </w:pPr>
    <w:rPr>
      <w:b/>
      <w:bCs/>
      <w:sz w:val="26"/>
      <w:szCs w:val="28"/>
    </w:rPr>
  </w:style>
  <w:style w:type="paragraph" w:styleId="Heading2">
    <w:name w:val="heading 2"/>
    <w:basedOn w:val="Normal"/>
    <w:next w:val="Normal"/>
    <w:link w:val="Heading2Char"/>
    <w:autoRedefine/>
    <w:uiPriority w:val="9"/>
    <w:unhideWhenUsed/>
    <w:qFormat/>
    <w:rsid w:val="00DE3601"/>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DE3601"/>
    <w:pPr>
      <w:keepNext/>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D63880"/>
    <w:pPr>
      <w:keepNext/>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C6425"/>
    <w:rPr>
      <w:b/>
      <w:bCs/>
      <w:sz w:val="26"/>
      <w:szCs w:val="28"/>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46AF2"/>
    <w:pPr>
      <w:spacing w:before="0" w:after="0"/>
    </w:pPr>
    <w:rPr>
      <w:i/>
      <w:color w:val="FFFFFF" w:themeColor="background1"/>
    </w:rPr>
  </w:style>
  <w:style w:type="paragraph" w:customStyle="1" w:styleId="SubStepAlpha">
    <w:name w:val="SubStep Alpha"/>
    <w:basedOn w:val="BodyTextL25"/>
    <w:qFormat/>
    <w:rsid w:val="00DE3601"/>
    <w:pPr>
      <w:numPr>
        <w:ilvl w:val="2"/>
        <w:numId w:val="5"/>
      </w:numPr>
    </w:pPr>
  </w:style>
  <w:style w:type="paragraph" w:customStyle="1" w:styleId="CMD">
    <w:name w:val="CMD"/>
    <w:basedOn w:val="BodyTextL25"/>
    <w:link w:val="CMDChar"/>
    <w:qFormat/>
    <w:rsid w:val="003A19DC"/>
    <w:pPr>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E3601"/>
    <w:pPr>
      <w:numPr>
        <w:ilvl w:val="4"/>
        <w:numId w:val="5"/>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DE3601"/>
    <w:pPr>
      <w:numPr>
        <w:numId w:val="5"/>
      </w:numPr>
    </w:pPr>
  </w:style>
  <w:style w:type="paragraph" w:customStyle="1" w:styleId="CMDOutput">
    <w:name w:val="CMD Output"/>
    <w:basedOn w:val="BodyTextL25"/>
    <w:qFormat/>
    <w:rsid w:val="0082211C"/>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Normal"/>
    <w:next w:val="BodyTextL25"/>
    <w:rsid w:val="00E859E3"/>
    <w:pPr>
      <w:keepNext/>
      <w:keepLines/>
      <w:spacing w:before="240" w:after="120"/>
      <w:outlineLvl w:val="0"/>
    </w:pPr>
    <w:rPr>
      <w:rFonts w:eastAsia="Times New Roman"/>
      <w:b/>
      <w:bCs/>
      <w:sz w:val="24"/>
      <w:szCs w:val="28"/>
    </w:rPr>
  </w:style>
  <w:style w:type="character" w:customStyle="1" w:styleId="Heading4Char">
    <w:name w:val="Heading 4 Char"/>
    <w:basedOn w:val="DefaultParagraphFont"/>
    <w:link w:val="Heading4"/>
    <w:rsid w:val="00D63880"/>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pPr>
      <w:spacing w:before="60" w:after="60"/>
    </w:pPr>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82211C"/>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6D7E5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E360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E3601"/>
    <w:pPr>
      <w:keepNext/>
      <w:keepLines/>
      <w:numPr>
        <w:numId w:val="5"/>
      </w:numPr>
      <w:spacing w:before="240" w:after="120"/>
      <w:outlineLvl w:val="0"/>
    </w:pPr>
    <w:rPr>
      <w:b/>
      <w:bCs/>
      <w:sz w:val="26"/>
      <w:szCs w:val="28"/>
    </w:rPr>
  </w:style>
  <w:style w:type="paragraph" w:styleId="Heading2">
    <w:name w:val="heading 2"/>
    <w:basedOn w:val="Normal"/>
    <w:next w:val="Normal"/>
    <w:link w:val="Heading2Char"/>
    <w:autoRedefine/>
    <w:uiPriority w:val="9"/>
    <w:unhideWhenUsed/>
    <w:qFormat/>
    <w:rsid w:val="00DE3601"/>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DE3601"/>
    <w:pPr>
      <w:keepNext/>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D63880"/>
    <w:pPr>
      <w:keepNext/>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C6425"/>
    <w:rPr>
      <w:b/>
      <w:bCs/>
      <w:sz w:val="26"/>
      <w:szCs w:val="28"/>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46AF2"/>
    <w:pPr>
      <w:spacing w:before="0" w:after="0"/>
    </w:pPr>
    <w:rPr>
      <w:i/>
      <w:color w:val="FFFFFF" w:themeColor="background1"/>
    </w:rPr>
  </w:style>
  <w:style w:type="paragraph" w:customStyle="1" w:styleId="SubStepAlpha">
    <w:name w:val="SubStep Alpha"/>
    <w:basedOn w:val="BodyTextL25"/>
    <w:qFormat/>
    <w:rsid w:val="00DE3601"/>
    <w:pPr>
      <w:numPr>
        <w:ilvl w:val="2"/>
        <w:numId w:val="5"/>
      </w:numPr>
    </w:pPr>
  </w:style>
  <w:style w:type="paragraph" w:customStyle="1" w:styleId="CMD">
    <w:name w:val="CMD"/>
    <w:basedOn w:val="BodyTextL25"/>
    <w:link w:val="CMDChar"/>
    <w:qFormat/>
    <w:rsid w:val="003A19DC"/>
    <w:pPr>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E3601"/>
    <w:pPr>
      <w:numPr>
        <w:ilvl w:val="4"/>
        <w:numId w:val="5"/>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DE3601"/>
    <w:pPr>
      <w:numPr>
        <w:numId w:val="5"/>
      </w:numPr>
    </w:pPr>
  </w:style>
  <w:style w:type="paragraph" w:customStyle="1" w:styleId="CMDOutput">
    <w:name w:val="CMD Output"/>
    <w:basedOn w:val="BodyTextL25"/>
    <w:qFormat/>
    <w:rsid w:val="0082211C"/>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Normal"/>
    <w:next w:val="BodyTextL25"/>
    <w:rsid w:val="00E859E3"/>
    <w:pPr>
      <w:keepNext/>
      <w:keepLines/>
      <w:spacing w:before="240" w:after="120"/>
      <w:outlineLvl w:val="0"/>
    </w:pPr>
    <w:rPr>
      <w:rFonts w:eastAsia="Times New Roman"/>
      <w:b/>
      <w:bCs/>
      <w:sz w:val="24"/>
      <w:szCs w:val="28"/>
    </w:rPr>
  </w:style>
  <w:style w:type="character" w:customStyle="1" w:styleId="Heading4Char">
    <w:name w:val="Heading 4 Char"/>
    <w:basedOn w:val="DefaultParagraphFont"/>
    <w:link w:val="Heading4"/>
    <w:rsid w:val="00D63880"/>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pPr>
      <w:spacing w:before="60" w:after="60"/>
    </w:pPr>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82211C"/>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6D7E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7F66B4B56E4F7DA3EFE5D86AAC39CD"/>
        <w:category>
          <w:name w:val="General"/>
          <w:gallery w:val="placeholder"/>
        </w:category>
        <w:types>
          <w:type w:val="bbPlcHdr"/>
        </w:types>
        <w:behaviors>
          <w:behavior w:val="content"/>
        </w:behaviors>
        <w:guid w:val="{A122733E-3A3B-4C7E-88F1-02573FB9D31A}"/>
      </w:docPartPr>
      <w:docPartBody>
        <w:p w:rsidR="00A37ED1" w:rsidRDefault="00861C05">
          <w:r w:rsidRPr="00FF013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C05"/>
    <w:rsid w:val="00861C05"/>
    <w:rsid w:val="00A37ED1"/>
    <w:rsid w:val="00A41F2A"/>
    <w:rsid w:val="00BC0C07"/>
    <w:rsid w:val="00C7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C05"/>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C0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C05"/>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C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1E2D86-E3D9-4365-B2F7-741EA927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10</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Lab - Search for BIOS or UEFI Firmware Updates</vt:lpstr>
    </vt:vector>
  </TitlesOfParts>
  <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Search for BIOS or UEFI Firmware Updates</dc:title>
  <cp:lastModifiedBy>Gerard R. Singian</cp:lastModifiedBy>
  <cp:revision>2</cp:revision>
  <cp:lastPrinted>2019-07-12T23:36:00Z</cp:lastPrinted>
  <dcterms:created xsi:type="dcterms:W3CDTF">2019-07-12T23:35:00Z</dcterms:created>
  <dcterms:modified xsi:type="dcterms:W3CDTF">2021-12-04T02:03:00Z</dcterms:modified>
</cp:coreProperties>
</file>